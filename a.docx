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EC9" w:rsidRDefault="009B3F9A" w:rsidP="00C02B19">
      <w:pPr>
        <w:rPr>
          <w:sz w:val="56"/>
        </w:rPr>
      </w:pPr>
      <w:r>
        <w:rPr>
          <w:noProof/>
        </w:rPr>
        <mc:AlternateContent>
          <mc:Choice Requires="wps">
            <w:drawing>
              <wp:anchor distT="0" distB="0" distL="114300" distR="114300" simplePos="0" relativeHeight="251670528" behindDoc="0" locked="0" layoutInCell="1" allowOverlap="1" wp14:editId="24D61EBF">
                <wp:simplePos x="0" y="0"/>
                <wp:positionH relativeFrom="margin">
                  <wp:align>left</wp:align>
                </wp:positionH>
                <wp:positionV relativeFrom="margin">
                  <wp:align>center</wp:align>
                </wp:positionV>
                <wp:extent cx="6839585" cy="9121140"/>
                <wp:effectExtent l="0" t="0" r="27940" b="2286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0AEC3E9"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left;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editId="25A778E8">
                <wp:simplePos x="0" y="0"/>
                <wp:positionH relativeFrom="margin">
                  <wp:posOffset>6500714</wp:posOffset>
                </wp:positionH>
                <wp:positionV relativeFrom="margin">
                  <wp:posOffset>-94002</wp:posOffset>
                </wp:positionV>
                <wp:extent cx="128270" cy="6297930"/>
                <wp:effectExtent l="0" t="0" r="5080" b="762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0355C11" id="Rectangle 8" o:spid="_x0000_s1026" style="position:absolute;margin-left:511.85pt;margin-top:-7.4pt;width:10.1pt;height:495.9pt;z-index:251671552;visibility:visible;mso-wrap-style:square;mso-width-percent:20;mso-height-percent:725;mso-wrap-distance-left:9pt;mso-wrap-distance-top:0;mso-wrap-distance-right:9pt;mso-wrap-distance-bottom:0;mso-position-horizontal:absolute;mso-position-horizontal-relative:margin;mso-position-vertical:absolute;mso-position-vertical-relative:margin;mso-width-percent:20;mso-height-percent:7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" fillcolor="black [3213]" stroked="f">
                <w10:wrap anchorx="margin" anchory="margin"/>
              </v:rect>
            </w:pict>
          </mc:Fallback>
        </mc:AlternateContent>
      </w:r>
      <w:r w:rsidR="00276EC9">
        <w:rPr>
          <w:noProof/>
        </w:rPr>
        <mc:AlternateContent>
          <mc:Choice Requires="wpg">
            <w:drawing>
              <wp:anchor distT="0" distB="0" distL="182880" distR="182880" simplePos="0" relativeHeight="251667455" behindDoc="1" locked="0" layoutInCell="1" allowOverlap="1" wp14:editId="61513E88">
                <wp:simplePos x="0" y="0"/>
                <wp:positionH relativeFrom="margin">
                  <wp:posOffset>4377453</wp:posOffset>
                </wp:positionH>
                <wp:positionV relativeFrom="margin">
                  <wp:align>top</wp:align>
                </wp:positionV>
                <wp:extent cx="2073910" cy="8692515"/>
                <wp:effectExtent l="0" t="0" r="2540" b="0"/>
                <wp:wrapSquare wrapText="bothSides"/>
                <wp:docPr id="14" name="Group 14"/>
                <wp:cNvGraphicFramePr/>
                <a:graphic xmlns:a="http://schemas.openxmlformats.org/drawingml/2006/main">
                  <a:graphicData uri="http://schemas.microsoft.com/office/word/2010/wordprocessingGroup">
                    <wpg:wgp>
                      <wpg:cNvGrpSpPr/>
                      <wpg:grpSpPr>
                        <a:xfrm>
                          <a:off x="0" y="0"/>
                          <a:ext cx="2073910" cy="8692515"/>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197691"/>
                            <a:ext cx="1622123" cy="8698873"/>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FEA" w:rsidRPr="00EC01D8" w:rsidRDefault="00EC01D8" w:rsidP="00EC01D8">
                              <w:pPr>
                                <w:spacing w:line="480" w:lineRule="auto"/>
                                <w:rPr>
                                  <w:rFonts w:asciiTheme="majorHAnsi" w:eastAsiaTheme="majorEastAsia" w:hAnsiTheme="majorHAnsi" w:cstheme="majorBidi"/>
                                  <w:iCs/>
                                  <w:caps/>
                                  <w:color w:val="C8C8B1" w:themeColor="background2"/>
                                  <w:sz w:val="32"/>
                                  <w:lang w:val="en-GB"/>
                                </w:rPr>
                              </w:pPr>
                              <w:r>
                                <w:rPr>
                                  <w:rFonts w:asciiTheme="majorHAnsi" w:eastAsiaTheme="majorEastAsia" w:hAnsiTheme="majorHAnsi" w:cstheme="majorBidi"/>
                                  <w:iCs/>
                                  <w:caps/>
                                  <w:color w:val="C8C8B1" w:themeColor="background2"/>
                                  <w:sz w:val="36"/>
                                  <w:szCs w:val="24"/>
                                  <w:lang w:val="en-GB"/>
                                </w:rPr>
                                <w:t>by</w:t>
                              </w:r>
                            </w:p>
                            <w:p w:rsidR="00EC01D8" w:rsidRPr="00EC01D8" w:rsidRDefault="00416733" w:rsidP="00EC01D8">
                              <w:pPr>
                                <w:spacing w:line="480" w:lineRule="auto"/>
                                <w:rPr>
                                  <w:rFonts w:asciiTheme="majorHAnsi" w:eastAsiaTheme="majorEastAsia" w:hAnsiTheme="majorHAnsi" w:cstheme="majorBidi"/>
                                  <w:iCs/>
                                  <w:caps/>
                                  <w:color w:val="C8C8B1" w:themeColor="background2"/>
                                  <w:szCs w:val="16"/>
                                  <w:lang w:val="en-GB"/>
                                </w:rPr>
                              </w:pPr>
                              <w:r>
                                <w:rPr>
                                  <w:rFonts w:asciiTheme="majorHAnsi" w:eastAsiaTheme="majorEastAsia" w:hAnsiTheme="majorHAnsi" w:cstheme="majorBidi"/>
                                  <w:iCs/>
                                  <w:caps/>
                                  <w:color w:val="C8C8B1" w:themeColor="background2"/>
                                  <w:szCs w:val="16"/>
                                  <w:lang w:val="en-GB"/>
                                </w:rPr>
                                <w:t>osama jumaA</w:t>
                              </w:r>
                            </w:p>
                            <w:p w:rsidR="00EC01D8" w:rsidRDefault="00EC01D8" w:rsidP="00EC01D8">
                              <w:pPr>
                                <w:spacing w:line="480" w:lineRule="auto"/>
                                <w:rPr>
                                  <w:rFonts w:asciiTheme="majorHAnsi" w:eastAsiaTheme="majorEastAsia" w:hAnsiTheme="majorHAnsi" w:cstheme="majorBidi"/>
                                  <w:iCs/>
                                  <w:caps/>
                                  <w:color w:val="C8C8B1" w:themeColor="background2"/>
                                  <w:szCs w:val="16"/>
                                  <w:lang w:val="en-GB"/>
                                </w:rPr>
                              </w:pPr>
                              <w:r w:rsidRPr="00416733">
                                <w:rPr>
                                  <w:rFonts w:asciiTheme="majorHAnsi" w:eastAsiaTheme="majorEastAsia" w:hAnsiTheme="majorHAnsi" w:cstheme="majorBidi"/>
                                  <w:iCs/>
                                  <w:caps/>
                                  <w:color w:val="C8C8B1" w:themeColor="background2"/>
                                  <w:szCs w:val="16"/>
                                  <w:lang w:val="en-GB"/>
                                </w:rPr>
                                <w:t>ahmed ebrahi</w:t>
                              </w:r>
                              <w:r w:rsidR="00416733">
                                <w:rPr>
                                  <w:rFonts w:asciiTheme="majorHAnsi" w:eastAsiaTheme="majorEastAsia" w:hAnsiTheme="majorHAnsi" w:cstheme="majorBidi"/>
                                  <w:iCs/>
                                  <w:caps/>
                                  <w:color w:val="C8C8B1" w:themeColor="background2"/>
                                  <w:szCs w:val="16"/>
                                  <w:lang w:val="en-GB"/>
                                </w:rPr>
                                <w:t>m</w:t>
                              </w:r>
                            </w:p>
                            <w:p w:rsidR="00416733" w:rsidRPr="00416733" w:rsidRDefault="00416733" w:rsidP="00EC01D8">
                              <w:pPr>
                                <w:spacing w:line="480" w:lineRule="auto"/>
                                <w:rPr>
                                  <w:b/>
                                  <w:bCs/>
                                  <w:color w:val="FFFFFF" w:themeColor="background1"/>
                                  <w:szCs w:val="16"/>
                                  <w:lang w:val="en-GB"/>
                                </w:rPr>
                              </w:pPr>
                              <w:r>
                                <w:rPr>
                                  <w:b/>
                                  <w:bCs/>
                                  <w:color w:val="FFFFFF" w:themeColor="background1"/>
                                  <w:szCs w:val="16"/>
                                  <w:lang w:val="en-GB"/>
                                </w:rPr>
                                <w:t>MUSTAF HUSSAIN</w:t>
                              </w:r>
                            </w:p>
                            <w:p w:rsidR="00416733" w:rsidRPr="00416733" w:rsidRDefault="00416733" w:rsidP="00EC01D8">
                              <w:pPr>
                                <w:spacing w:line="480" w:lineRule="auto"/>
                                <w:rPr>
                                  <w:b/>
                                  <w:bCs/>
                                  <w:color w:val="FFFFFF" w:themeColor="background1"/>
                                  <w:szCs w:val="16"/>
                                  <w:lang w:val="en-GB"/>
                                </w:rPr>
                              </w:pPr>
                              <w:r w:rsidRPr="00416733">
                                <w:rPr>
                                  <w:b/>
                                  <w:bCs/>
                                  <w:color w:val="FFFFFF" w:themeColor="background1"/>
                                  <w:szCs w:val="16"/>
                                  <w:lang w:val="en-GB"/>
                                </w:rPr>
                                <w:t>SHAHAD YOSUF</w:t>
                              </w:r>
                            </w:p>
                            <w:p w:rsidR="00416733" w:rsidRDefault="00416733" w:rsidP="00EC01D8">
                              <w:pPr>
                                <w:spacing w:line="480" w:lineRule="auto"/>
                                <w:rPr>
                                  <w:color w:val="FFFFFF" w:themeColor="background1"/>
                                  <w:szCs w:val="16"/>
                                  <w:lang w:val="en-GB"/>
                                </w:rPr>
                              </w:pPr>
                              <w:r>
                                <w:rPr>
                                  <w:color w:val="FFFFFF" w:themeColor="background1"/>
                                  <w:szCs w:val="16"/>
                                  <w:lang w:val="en-GB"/>
                                </w:rPr>
                                <w:t>LINA ALAA</w:t>
                              </w: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r>
                                <w:rPr>
                                  <w:color w:val="FFFFFF" w:themeColor="background1"/>
                                  <w:szCs w:val="16"/>
                                  <w:lang w:val="en-GB"/>
                                </w:rPr>
                                <w:t>SOBERVISOR-</w:t>
                              </w:r>
                            </w:p>
                            <w:p w:rsidR="00416733" w:rsidRDefault="00416733" w:rsidP="00EC01D8">
                              <w:pPr>
                                <w:spacing w:line="480" w:lineRule="auto"/>
                                <w:rPr>
                                  <w:color w:val="FFFFFF" w:themeColor="background1"/>
                                  <w:szCs w:val="16"/>
                                  <w:lang w:val="en-GB"/>
                                </w:rPr>
                              </w:pPr>
                              <w:r>
                                <w:rPr>
                                  <w:color w:val="FFFFFF" w:themeColor="background1"/>
                                  <w:szCs w:val="16"/>
                                  <w:lang w:val="en-GB"/>
                                </w:rPr>
                                <w:t>MONTHER NAIF</w:t>
                              </w:r>
                            </w:p>
                            <w:p w:rsidR="00416733" w:rsidRDefault="00416733" w:rsidP="00EC01D8">
                              <w:pPr>
                                <w:spacing w:line="480" w:lineRule="auto"/>
                                <w:rPr>
                                  <w:color w:val="FFFFFF" w:themeColor="background1"/>
                                  <w:szCs w:val="16"/>
                                  <w:lang w:val="en-GB"/>
                                </w:rPr>
                              </w:pPr>
                              <w:r>
                                <w:rPr>
                                  <w:color w:val="FFFFFF" w:themeColor="background1"/>
                                  <w:szCs w:val="16"/>
                                  <w:lang w:val="en-GB"/>
                                </w:rPr>
                                <w:t>KHALED FARHAN</w:t>
                              </w:r>
                            </w:p>
                            <w:p w:rsidR="00416733" w:rsidRPr="00416733" w:rsidRDefault="00416733" w:rsidP="00EC01D8">
                              <w:pPr>
                                <w:spacing w:line="480" w:lineRule="auto"/>
                                <w:rPr>
                                  <w:color w:val="FFFFFF" w:themeColor="background1"/>
                                  <w:szCs w:val="16"/>
                                  <w:lang w:val="en-GB"/>
                                </w:rPr>
                              </w:pPr>
                              <w:r>
                                <w:rPr>
                                  <w:color w:val="FFFFFF" w:themeColor="background1"/>
                                  <w:szCs w:val="16"/>
                                  <w:lang w:val="en-GB"/>
                                </w:rPr>
                                <w:t>MARYAM RAHIM</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344.7pt;margin-top:0;width:163.3pt;height:684.45pt;z-index:-251649025;mso-wrap-distance-left:14.4pt;mso-wrap-distance-right:14.4pt;mso-position-horizontal-relative:margin;mso-position-vertical:top;mso-position-vertical-relative:margin;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">
                <v:rect id="Rectangle 18" o:spid="_x0000_s1027"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Rectangle 17" o:spid="_x0000_s1028"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type id="_x0000_t202" coordsize="21600,21600" o:spt="202" path="m,l,21600r21600,l21600,xe">
                  <v:stroke joinstyle="miter"/>
                  <v:path gradientshapeok="t" o:connecttype="rect"/>
                </v:shapetype>
                <v:shape id="Text Box 14" o:spid="_x0000_s1029" type="#_x0000_t202" style="position:absolute;left:1438;top:1976;width:16221;height:86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p w:rsidR="00586FEA" w:rsidRPr="00EC01D8" w:rsidRDefault="00EC01D8" w:rsidP="00EC01D8">
                        <w:pPr>
                          <w:spacing w:line="480" w:lineRule="auto"/>
                          <w:rPr>
                            <w:rFonts w:asciiTheme="majorHAnsi" w:eastAsiaTheme="majorEastAsia" w:hAnsiTheme="majorHAnsi" w:cstheme="majorBidi"/>
                            <w:iCs/>
                            <w:caps/>
                            <w:color w:val="C8C8B1" w:themeColor="background2"/>
                            <w:sz w:val="32"/>
                            <w:lang w:val="en-GB"/>
                          </w:rPr>
                        </w:pPr>
                        <w:r>
                          <w:rPr>
                            <w:rFonts w:asciiTheme="majorHAnsi" w:eastAsiaTheme="majorEastAsia" w:hAnsiTheme="majorHAnsi" w:cstheme="majorBidi"/>
                            <w:iCs/>
                            <w:caps/>
                            <w:color w:val="C8C8B1" w:themeColor="background2"/>
                            <w:sz w:val="36"/>
                            <w:szCs w:val="24"/>
                            <w:lang w:val="en-GB"/>
                          </w:rPr>
                          <w:t>by</w:t>
                        </w:r>
                      </w:p>
                      <w:p w:rsidR="00EC01D8" w:rsidRPr="00EC01D8" w:rsidRDefault="00416733" w:rsidP="00EC01D8">
                        <w:pPr>
                          <w:spacing w:line="480" w:lineRule="auto"/>
                          <w:rPr>
                            <w:rFonts w:asciiTheme="majorHAnsi" w:eastAsiaTheme="majorEastAsia" w:hAnsiTheme="majorHAnsi" w:cstheme="majorBidi"/>
                            <w:iCs/>
                            <w:caps/>
                            <w:color w:val="C8C8B1" w:themeColor="background2"/>
                            <w:szCs w:val="16"/>
                            <w:lang w:val="en-GB"/>
                          </w:rPr>
                        </w:pPr>
                        <w:r>
                          <w:rPr>
                            <w:rFonts w:asciiTheme="majorHAnsi" w:eastAsiaTheme="majorEastAsia" w:hAnsiTheme="majorHAnsi" w:cstheme="majorBidi"/>
                            <w:iCs/>
                            <w:caps/>
                            <w:color w:val="C8C8B1" w:themeColor="background2"/>
                            <w:szCs w:val="16"/>
                            <w:lang w:val="en-GB"/>
                          </w:rPr>
                          <w:t>osama jumaA</w:t>
                        </w:r>
                      </w:p>
                      <w:p w:rsidR="00EC01D8" w:rsidRDefault="00EC01D8" w:rsidP="00EC01D8">
                        <w:pPr>
                          <w:spacing w:line="480" w:lineRule="auto"/>
                          <w:rPr>
                            <w:rFonts w:asciiTheme="majorHAnsi" w:eastAsiaTheme="majorEastAsia" w:hAnsiTheme="majorHAnsi" w:cstheme="majorBidi"/>
                            <w:iCs/>
                            <w:caps/>
                            <w:color w:val="C8C8B1" w:themeColor="background2"/>
                            <w:szCs w:val="16"/>
                            <w:lang w:val="en-GB"/>
                          </w:rPr>
                        </w:pPr>
                        <w:r w:rsidRPr="00416733">
                          <w:rPr>
                            <w:rFonts w:asciiTheme="majorHAnsi" w:eastAsiaTheme="majorEastAsia" w:hAnsiTheme="majorHAnsi" w:cstheme="majorBidi"/>
                            <w:iCs/>
                            <w:caps/>
                            <w:color w:val="C8C8B1" w:themeColor="background2"/>
                            <w:szCs w:val="16"/>
                            <w:lang w:val="en-GB"/>
                          </w:rPr>
                          <w:t>ahmed ebrahi</w:t>
                        </w:r>
                        <w:r w:rsidR="00416733">
                          <w:rPr>
                            <w:rFonts w:asciiTheme="majorHAnsi" w:eastAsiaTheme="majorEastAsia" w:hAnsiTheme="majorHAnsi" w:cstheme="majorBidi"/>
                            <w:iCs/>
                            <w:caps/>
                            <w:color w:val="C8C8B1" w:themeColor="background2"/>
                            <w:szCs w:val="16"/>
                            <w:lang w:val="en-GB"/>
                          </w:rPr>
                          <w:t>m</w:t>
                        </w:r>
                      </w:p>
                      <w:p w:rsidR="00416733" w:rsidRPr="00416733" w:rsidRDefault="00416733" w:rsidP="00EC01D8">
                        <w:pPr>
                          <w:spacing w:line="480" w:lineRule="auto"/>
                          <w:rPr>
                            <w:b/>
                            <w:bCs/>
                            <w:color w:val="FFFFFF" w:themeColor="background1"/>
                            <w:szCs w:val="16"/>
                            <w:lang w:val="en-GB"/>
                          </w:rPr>
                        </w:pPr>
                        <w:r>
                          <w:rPr>
                            <w:b/>
                            <w:bCs/>
                            <w:color w:val="FFFFFF" w:themeColor="background1"/>
                            <w:szCs w:val="16"/>
                            <w:lang w:val="en-GB"/>
                          </w:rPr>
                          <w:t>MUSTAF HUSSAIN</w:t>
                        </w:r>
                      </w:p>
                      <w:p w:rsidR="00416733" w:rsidRPr="00416733" w:rsidRDefault="00416733" w:rsidP="00EC01D8">
                        <w:pPr>
                          <w:spacing w:line="480" w:lineRule="auto"/>
                          <w:rPr>
                            <w:b/>
                            <w:bCs/>
                            <w:color w:val="FFFFFF" w:themeColor="background1"/>
                            <w:szCs w:val="16"/>
                            <w:lang w:val="en-GB"/>
                          </w:rPr>
                        </w:pPr>
                        <w:r w:rsidRPr="00416733">
                          <w:rPr>
                            <w:b/>
                            <w:bCs/>
                            <w:color w:val="FFFFFF" w:themeColor="background1"/>
                            <w:szCs w:val="16"/>
                            <w:lang w:val="en-GB"/>
                          </w:rPr>
                          <w:t>SHAHAD YOSUF</w:t>
                        </w:r>
                      </w:p>
                      <w:p w:rsidR="00416733" w:rsidRDefault="00416733" w:rsidP="00EC01D8">
                        <w:pPr>
                          <w:spacing w:line="480" w:lineRule="auto"/>
                          <w:rPr>
                            <w:color w:val="FFFFFF" w:themeColor="background1"/>
                            <w:szCs w:val="16"/>
                            <w:lang w:val="en-GB"/>
                          </w:rPr>
                        </w:pPr>
                        <w:r>
                          <w:rPr>
                            <w:color w:val="FFFFFF" w:themeColor="background1"/>
                            <w:szCs w:val="16"/>
                            <w:lang w:val="en-GB"/>
                          </w:rPr>
                          <w:t>LINA ALAA</w:t>
                        </w: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p>
                      <w:p w:rsidR="00416733" w:rsidRDefault="00416733" w:rsidP="00EC01D8">
                        <w:pPr>
                          <w:spacing w:line="480" w:lineRule="auto"/>
                          <w:rPr>
                            <w:color w:val="FFFFFF" w:themeColor="background1"/>
                            <w:szCs w:val="16"/>
                            <w:lang w:val="en-GB"/>
                          </w:rPr>
                        </w:pPr>
                        <w:r>
                          <w:rPr>
                            <w:color w:val="FFFFFF" w:themeColor="background1"/>
                            <w:szCs w:val="16"/>
                            <w:lang w:val="en-GB"/>
                          </w:rPr>
                          <w:t>SOBERVISOR-</w:t>
                        </w:r>
                      </w:p>
                      <w:p w:rsidR="00416733" w:rsidRDefault="00416733" w:rsidP="00EC01D8">
                        <w:pPr>
                          <w:spacing w:line="480" w:lineRule="auto"/>
                          <w:rPr>
                            <w:color w:val="FFFFFF" w:themeColor="background1"/>
                            <w:szCs w:val="16"/>
                            <w:lang w:val="en-GB"/>
                          </w:rPr>
                        </w:pPr>
                        <w:r>
                          <w:rPr>
                            <w:color w:val="FFFFFF" w:themeColor="background1"/>
                            <w:szCs w:val="16"/>
                            <w:lang w:val="en-GB"/>
                          </w:rPr>
                          <w:t>MONTHER NAIF</w:t>
                        </w:r>
                      </w:p>
                      <w:p w:rsidR="00416733" w:rsidRDefault="00416733" w:rsidP="00EC01D8">
                        <w:pPr>
                          <w:spacing w:line="480" w:lineRule="auto"/>
                          <w:rPr>
                            <w:color w:val="FFFFFF" w:themeColor="background1"/>
                            <w:szCs w:val="16"/>
                            <w:lang w:val="en-GB"/>
                          </w:rPr>
                        </w:pPr>
                        <w:r>
                          <w:rPr>
                            <w:color w:val="FFFFFF" w:themeColor="background1"/>
                            <w:szCs w:val="16"/>
                            <w:lang w:val="en-GB"/>
                          </w:rPr>
                          <w:t>KHALED FARHAN</w:t>
                        </w:r>
                      </w:p>
                      <w:p w:rsidR="00416733" w:rsidRPr="00416733" w:rsidRDefault="00416733" w:rsidP="00EC01D8">
                        <w:pPr>
                          <w:spacing w:line="480" w:lineRule="auto"/>
                          <w:rPr>
                            <w:color w:val="FFFFFF" w:themeColor="background1"/>
                            <w:szCs w:val="16"/>
                            <w:lang w:val="en-GB"/>
                          </w:rPr>
                        </w:pPr>
                        <w:r>
                          <w:rPr>
                            <w:color w:val="FFFFFF" w:themeColor="background1"/>
                            <w:szCs w:val="16"/>
                            <w:lang w:val="en-GB"/>
                          </w:rPr>
                          <w:t>MARYAM RAHIM</w:t>
                        </w:r>
                      </w:p>
                    </w:txbxContent>
                  </v:textbox>
                </v:shape>
                <w10:wrap type="square" anchorx="margin" anchory="margin"/>
              </v:group>
            </w:pict>
          </mc:Fallback>
        </mc:AlternateContent>
      </w:r>
      <w:r w:rsidR="00276EC9">
        <w:rPr>
          <w:noProof/>
        </w:rPr>
        <mc:AlternateContent>
          <mc:Choice Requires="wps">
            <w:drawing>
              <wp:anchor distT="0" distB="0" distL="114300" distR="114300" simplePos="0" relativeHeight="251668480" behindDoc="0" locked="0" layoutInCell="1" allowOverlap="1" wp14:editId="45663D49">
                <wp:simplePos x="0" y="0"/>
                <wp:positionH relativeFrom="margin">
                  <wp:posOffset>-1187356</wp:posOffset>
                </wp:positionH>
                <wp:positionV relativeFrom="margin">
                  <wp:posOffset>8143989</wp:posOffset>
                </wp:positionV>
                <wp:extent cx="4148919"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919"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FEA" w:rsidRDefault="00586FEA"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Text Box 24" o:spid="_x0000_s1030" type="#_x0000_t202" style="position:absolute;margin-left:-93.5pt;margin-top:641.25pt;width:326.7pt;height:63.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" filled="f" stroked="f">
                <v:textbox>
                  <w:txbxContent>
                    <w:p w:rsidR="00586FEA" w:rsidRDefault="00586FEA"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p w:rsidR="00276EC9" w:rsidRDefault="00276EC9" w:rsidP="00EC01D8"/>
                  </w:txbxContent>
                </v:textbox>
                <w10:wrap anchorx="margin" anchory="margin"/>
              </v:shape>
            </w:pict>
          </mc:Fallback>
        </mc:AlternateContent>
      </w:r>
      <w:sdt>
        <w:sdtPr>
          <w:rPr>
            <w:kern w:val="28"/>
          </w:rPr>
          <w:id w:val="-240795504"/>
          <w:docPartObj>
            <w:docPartGallery w:val="Cover Pages"/>
            <w:docPartUnique/>
          </w:docPartObj>
        </w:sdtPr>
        <w:sdtEndPr>
          <w:rPr>
            <w:kern w:val="0"/>
            <w:sz w:val="56"/>
          </w:rPr>
        </w:sdtEndPr>
        <w:sdtContent>
          <w:r w:rsidR="008744B4">
            <w:rPr>
              <w:noProof/>
            </w:rPr>
            <mc:AlternateContent>
              <mc:Choice Requires="wps">
                <w:drawing>
                  <wp:anchor distT="0" distB="0" distL="114300" distR="114300" simplePos="0" relativeHeight="25167462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FEA" w:rsidRDefault="00862063" w:rsidP="00EC01D8">
                                <w:pPr>
                                  <w:pStyle w:val="a5"/>
                                </w:pPr>
                                <w:sdt>
                                  <w:sdtPr>
                                    <w:alias w:val="Subtitle"/>
                                    <w:id w:val="1122268177"/>
                                    <w:showingPlcHdr/>
                                    <w:dataBinding w:prefixMappings="xmlns:ns0='http://schemas.openxmlformats.org/package/2006/metadata/core-properties' xmlns:ns1='http://purl.org/dc/elements/1.1/'" w:xpath="/ns0:coreProperties[1]/ns1:subject[1]" w:storeItemID="{6C3C8BC8-F283-45AE-878A-BAB7291924A1}"/>
                                    <w:text/>
                                  </w:sdtPr>
                                  <w:sdtEndPr/>
                                  <w:sdtContent>
                                    <w:r w:rsidR="00A94BB5">
                                      <w:t xml:space="preserve">     </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Text Box 11" o:spid="_x0000_s1031"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" filled="f" stroked="f">
                    <v:textbox>
                      <w:txbxContent>
                        <w:p w:rsidR="00586FEA" w:rsidRDefault="00C775D8" w:rsidP="00EC01D8">
                          <w:pPr>
                            <w:pStyle w:val="a5"/>
                          </w:pPr>
                          <w:sdt>
                            <w:sdtPr>
                              <w:alias w:val="Subtitle"/>
                              <w:id w:val="1122268177"/>
                              <w:showingPlcHdr/>
                              <w:dataBinding w:prefixMappings="xmlns:ns0='http://schemas.openxmlformats.org/package/2006/metadata/core-properties' xmlns:ns1='http://purl.org/dc/elements/1.1/'" w:xpath="/ns0:coreProperties[1]/ns1:subject[1]" w:storeItemID="{6C3C8BC8-F283-45AE-878A-BAB7291924A1}"/>
                              <w:text/>
                            </w:sdtPr>
                            <w:sdtEndPr/>
                            <w:sdtContent>
                              <w:r w:rsidR="00A94BB5">
                                <w:t xml:space="preserve">     </w:t>
                              </w:r>
                            </w:sdtContent>
                          </w:sdt>
                        </w:p>
                      </w:txbxContent>
                    </v:textbox>
                    <w10:wrap anchorx="margin" anchory="margin"/>
                  </v:shape>
                </w:pict>
              </mc:Fallback>
            </mc:AlternateContent>
          </w:r>
          <w:r w:rsidR="00EC01D8">
            <w:rPr>
              <w:noProof/>
            </w:rPr>
            <mc:AlternateContent>
              <mc:Choice Requires="wps">
                <w:drawing>
                  <wp:anchor distT="0" distB="0" distL="114300" distR="114300" simplePos="0" relativeHeight="251669504"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FEA" w:rsidRDefault="00862063" w:rsidP="00276EC9">
                                <w:pPr>
                                  <w:pStyle w:val="1"/>
                                  <w:rPr>
                                    <w:sz w:val="56"/>
                                  </w:rPr>
                                </w:pPr>
                                <w:sdt>
                                  <w:sdt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276EC9">
                                      <w:t>{</w:t>
                                    </w:r>
                                    <w:r w:rsidR="00416733" w:rsidRPr="00276EC9">
                                      <w:t>Clipping and Clamping Circuits</w:t>
                                    </w:r>
                                  </w:sdtContent>
                                </w:sdt>
                                <w:r w:rsidR="00276EC9">
                                  <w:t>}</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Text Box 26" o:spid="_x0000_s1032"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UCugIAAME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" filled="f" stroked="f">
                    <v:textbox>
                      <w:txbxContent>
                        <w:p w:rsidR="00586FEA" w:rsidRDefault="00C775D8" w:rsidP="00276EC9">
                          <w:pPr>
                            <w:pStyle w:val="1"/>
                            <w:rPr>
                              <w:sz w:val="56"/>
                            </w:rPr>
                          </w:pPr>
                          <w:sdt>
                            <w:sdt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276EC9">
                                <w:t>{</w:t>
                              </w:r>
                              <w:r w:rsidR="00416733" w:rsidRPr="00276EC9">
                                <w:t>Clipping and Clamping Circuits</w:t>
                              </w:r>
                            </w:sdtContent>
                          </w:sdt>
                          <w:r w:rsidR="00276EC9">
                            <w:t>}</w:t>
                          </w:r>
                        </w:p>
                      </w:txbxContent>
                    </v:textbox>
                    <w10:wrap anchorx="margin" anchory="margin"/>
                  </v:shape>
                </w:pict>
              </mc:Fallback>
            </mc:AlternateContent>
          </w:r>
          <w:r w:rsidR="008744B4">
            <w:rPr>
              <w:noProof/>
            </w:rPr>
            <mc:AlternateContent>
              <mc:Choice Requires="wps">
                <w:drawing>
                  <wp:anchor distT="0" distB="0" distL="114300" distR="114300" simplePos="0" relativeHeight="251672576" behindDoc="0" locked="0" layoutInCell="1" allowOverlap="1" wp14:editId="0FFADAC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D792E3B"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sdtContent>
      </w:sdt>
    </w:p>
    <w:p w:rsidR="009B3F9A" w:rsidRPr="009B3F9A" w:rsidRDefault="00276EC9" w:rsidP="00C02B19">
      <w:pPr>
        <w:spacing w:after="225" w:line="256" w:lineRule="auto"/>
        <w:rPr>
          <w:rStyle w:val="af"/>
        </w:rPr>
      </w:pPr>
      <w:r>
        <w:rPr>
          <w:sz w:val="56"/>
        </w:rPr>
        <w:br w:type="page"/>
      </w:r>
      <w:r w:rsidRPr="009B3F9A">
        <w:rPr>
          <w:rStyle w:val="af"/>
          <w:sz w:val="32"/>
          <w:szCs w:val="32"/>
        </w:rPr>
        <w:lastRenderedPageBreak/>
        <w:t xml:space="preserve"> </w:t>
      </w:r>
      <w:r w:rsidR="009B3F9A" w:rsidRPr="009B3F9A">
        <w:rPr>
          <w:rStyle w:val="af"/>
          <w:sz w:val="32"/>
          <w:szCs w:val="32"/>
        </w:rPr>
        <w:t>Required Parts and Equipment's</w:t>
      </w:r>
    </w:p>
    <w:p w:rsidR="009B3F9A" w:rsidRPr="00A46E93" w:rsidRDefault="009B3F9A" w:rsidP="00C02B19">
      <w:pPr>
        <w:numPr>
          <w:ilvl w:val="0"/>
          <w:numId w:val="1"/>
        </w:numPr>
        <w:spacing w:after="3" w:line="266" w:lineRule="auto"/>
        <w:ind w:hanging="360"/>
        <w:rPr>
          <w:sz w:val="40"/>
          <w:szCs w:val="40"/>
        </w:rPr>
      </w:pPr>
      <w:r w:rsidRPr="00A46E93">
        <w:rPr>
          <w:sz w:val="32"/>
          <w:szCs w:val="32"/>
        </w:rPr>
        <w:t>Function Generator</w:t>
      </w:r>
    </w:p>
    <w:p w:rsidR="009B3F9A" w:rsidRPr="00A46E93" w:rsidRDefault="009B3F9A" w:rsidP="00C02B19">
      <w:pPr>
        <w:numPr>
          <w:ilvl w:val="0"/>
          <w:numId w:val="1"/>
        </w:numPr>
        <w:spacing w:after="3" w:line="266" w:lineRule="auto"/>
        <w:ind w:hanging="360"/>
        <w:rPr>
          <w:sz w:val="32"/>
          <w:szCs w:val="32"/>
        </w:rPr>
      </w:pPr>
      <w:r w:rsidRPr="00A46E93">
        <w:rPr>
          <w:sz w:val="32"/>
          <w:szCs w:val="32"/>
        </w:rPr>
        <w:t>Electronic Test Board (M50)</w:t>
      </w:r>
    </w:p>
    <w:p w:rsidR="009B3F9A" w:rsidRPr="00A46E93" w:rsidRDefault="009B3F9A" w:rsidP="00C02B19">
      <w:pPr>
        <w:numPr>
          <w:ilvl w:val="0"/>
          <w:numId w:val="1"/>
        </w:numPr>
        <w:spacing w:after="3" w:line="266" w:lineRule="auto"/>
        <w:ind w:hanging="360"/>
        <w:rPr>
          <w:sz w:val="32"/>
          <w:szCs w:val="32"/>
        </w:rPr>
      </w:pPr>
      <w:r w:rsidRPr="00A46E93">
        <w:rPr>
          <w:sz w:val="32"/>
          <w:szCs w:val="32"/>
        </w:rPr>
        <w:t>Dual-Channel Oscilloscope</w:t>
      </w:r>
    </w:p>
    <w:p w:rsidR="009B3F9A" w:rsidRPr="00A46E93" w:rsidRDefault="009B3F9A" w:rsidP="00C02B19">
      <w:pPr>
        <w:numPr>
          <w:ilvl w:val="0"/>
          <w:numId w:val="1"/>
        </w:numPr>
        <w:spacing w:after="3" w:line="266" w:lineRule="auto"/>
        <w:ind w:hanging="360"/>
        <w:rPr>
          <w:sz w:val="32"/>
          <w:szCs w:val="32"/>
        </w:rPr>
      </w:pPr>
      <w:r w:rsidRPr="00A46E93">
        <w:rPr>
          <w:sz w:val="32"/>
          <w:szCs w:val="32"/>
        </w:rPr>
        <w:t>DC Power Supply</w:t>
      </w:r>
    </w:p>
    <w:p w:rsidR="009B3F9A" w:rsidRPr="00A46E93" w:rsidRDefault="009B3F9A" w:rsidP="00C02B19">
      <w:pPr>
        <w:numPr>
          <w:ilvl w:val="0"/>
          <w:numId w:val="1"/>
        </w:numPr>
        <w:spacing w:after="39" w:line="266" w:lineRule="auto"/>
        <w:ind w:hanging="360"/>
        <w:rPr>
          <w:sz w:val="32"/>
          <w:szCs w:val="32"/>
        </w:rPr>
      </w:pPr>
      <w:r w:rsidRPr="00A46E93">
        <w:rPr>
          <w:sz w:val="32"/>
          <w:szCs w:val="32"/>
        </w:rPr>
        <w:t>Silicon Diode 1N4001</w:t>
      </w:r>
    </w:p>
    <w:p w:rsidR="009B3F9A" w:rsidRPr="00A46E93" w:rsidRDefault="009B3F9A" w:rsidP="00C02B19">
      <w:pPr>
        <w:numPr>
          <w:ilvl w:val="0"/>
          <w:numId w:val="1"/>
        </w:numPr>
        <w:spacing w:after="3" w:line="266" w:lineRule="auto"/>
        <w:ind w:hanging="360"/>
        <w:rPr>
          <w:sz w:val="32"/>
          <w:szCs w:val="32"/>
        </w:rPr>
      </w:pPr>
      <w:r w:rsidRPr="00A46E93">
        <w:rPr>
          <w:sz w:val="32"/>
          <w:szCs w:val="32"/>
        </w:rPr>
        <w:t xml:space="preserve">Resistors, </w:t>
      </w:r>
      <w:r w:rsidRPr="00A46E93">
        <w:rPr>
          <w:rFonts w:ascii="Cambria Math" w:eastAsia="Cambria Math" w:hAnsi="Cambria Math" w:cs="Cambria Math"/>
          <w:sz w:val="32"/>
          <w:szCs w:val="32"/>
        </w:rPr>
        <w:t>𝑅</w:t>
      </w:r>
      <w:r w:rsidRPr="00A46E93">
        <w:rPr>
          <w:rFonts w:ascii="Cambria Math" w:eastAsia="Cambria Math" w:hAnsi="Cambria Math" w:cs="Cambria Math"/>
          <w:sz w:val="32"/>
          <w:szCs w:val="32"/>
          <w:vertAlign w:val="subscript"/>
        </w:rPr>
        <w:t xml:space="preserve">1 </w:t>
      </w:r>
      <w:r w:rsidRPr="00A46E93">
        <w:rPr>
          <w:rFonts w:ascii="Cambria Math" w:eastAsia="Cambria Math" w:hAnsi="Cambria Math" w:cs="Cambria Math"/>
          <w:sz w:val="32"/>
          <w:szCs w:val="32"/>
        </w:rPr>
        <w:t>= 1𝐾Ω, 𝑅</w:t>
      </w:r>
      <w:r w:rsidRPr="00A46E93">
        <w:rPr>
          <w:rFonts w:ascii="Cambria Math" w:eastAsia="Cambria Math" w:hAnsi="Cambria Math" w:cs="Cambria Math"/>
          <w:sz w:val="32"/>
          <w:szCs w:val="32"/>
          <w:vertAlign w:val="subscript"/>
        </w:rPr>
        <w:t xml:space="preserve">2 </w:t>
      </w:r>
      <w:r w:rsidRPr="00A46E93">
        <w:rPr>
          <w:rFonts w:ascii="Cambria Math" w:eastAsia="Cambria Math" w:hAnsi="Cambria Math" w:cs="Cambria Math"/>
          <w:sz w:val="32"/>
          <w:szCs w:val="32"/>
        </w:rPr>
        <w:t>= 2𝐾Ω</w:t>
      </w:r>
    </w:p>
    <w:p w:rsidR="009B3F9A" w:rsidRPr="00A46E93" w:rsidRDefault="009B3F9A" w:rsidP="00C02B19">
      <w:pPr>
        <w:numPr>
          <w:ilvl w:val="0"/>
          <w:numId w:val="1"/>
        </w:numPr>
        <w:spacing w:after="186" w:line="266" w:lineRule="auto"/>
        <w:ind w:hanging="360"/>
        <w:rPr>
          <w:sz w:val="32"/>
          <w:szCs w:val="32"/>
        </w:rPr>
      </w:pPr>
      <w:r w:rsidRPr="00A46E93">
        <w:rPr>
          <w:sz w:val="32"/>
          <w:szCs w:val="32"/>
        </w:rPr>
        <w:t>Leads and Adaptors</w:t>
      </w:r>
    </w:p>
    <w:p w:rsidR="009B3F9A" w:rsidRPr="00A46E93" w:rsidRDefault="009B3F9A" w:rsidP="00C02B19">
      <w:pPr>
        <w:pStyle w:val="1"/>
        <w:ind w:left="-5"/>
        <w:rPr>
          <w:color w:val="FEDD61" w:themeColor="accent2" w:themeTint="99"/>
          <w:sz w:val="36"/>
          <w:szCs w:val="36"/>
        </w:rPr>
      </w:pPr>
      <w:r w:rsidRPr="00A46E93">
        <w:rPr>
          <w:color w:val="FEDD61" w:themeColor="accent2" w:themeTint="99"/>
          <w:sz w:val="36"/>
          <w:szCs w:val="36"/>
        </w:rPr>
        <w:t>Theory</w:t>
      </w:r>
    </w:p>
    <w:p w:rsidR="009B3F9A" w:rsidRPr="00A46E93" w:rsidRDefault="009B3F9A" w:rsidP="00C02B19">
      <w:pPr>
        <w:spacing w:after="151"/>
        <w:ind w:left="-5"/>
        <w:rPr>
          <w:sz w:val="32"/>
          <w:szCs w:val="32"/>
        </w:rPr>
      </w:pPr>
      <w:r w:rsidRPr="00A46E93">
        <w:rPr>
          <w:sz w:val="32"/>
          <w:szCs w:val="32"/>
        </w:rPr>
        <w:t>In addition to the use of diodes as rectifiers, there are a number of other interesting applications. For example, diodes are frequently used in applications such as wave-shaping, detectors, voltage multipliers, switching circuits, protection circuits, and mixers. In this experiment, we will investigate two widely used applications of diode circuits, namely diode clipping circuits and diode clamping circuits.</w:t>
      </w:r>
    </w:p>
    <w:p w:rsidR="009B3F9A" w:rsidRPr="00A46E93" w:rsidRDefault="009B3F9A" w:rsidP="00C02B19">
      <w:pPr>
        <w:spacing w:after="159" w:line="256" w:lineRule="auto"/>
        <w:ind w:left="-5"/>
        <w:rPr>
          <w:sz w:val="32"/>
          <w:szCs w:val="32"/>
        </w:rPr>
      </w:pPr>
      <w:r w:rsidRPr="00A46E93">
        <w:rPr>
          <w:rFonts w:ascii="Wingdings" w:eastAsia="Wingdings" w:hAnsi="Wingdings" w:cs="Wingdings"/>
          <w:sz w:val="32"/>
          <w:szCs w:val="32"/>
        </w:rPr>
        <w:t>▪</w:t>
      </w:r>
      <w:r w:rsidRPr="00A46E93">
        <w:rPr>
          <w:rFonts w:ascii="Arial" w:eastAsia="Arial" w:hAnsi="Arial" w:cs="Arial"/>
          <w:sz w:val="32"/>
          <w:szCs w:val="32"/>
        </w:rPr>
        <w:t xml:space="preserve"> </w:t>
      </w:r>
      <w:r w:rsidRPr="00A46E93">
        <w:rPr>
          <w:b/>
          <w:sz w:val="32"/>
          <w:szCs w:val="32"/>
        </w:rPr>
        <w:t>Half-Wave Rectifier</w:t>
      </w:r>
    </w:p>
    <w:p w:rsidR="009B3F9A" w:rsidRPr="00A46E93" w:rsidRDefault="009B3F9A" w:rsidP="00C02B19">
      <w:pPr>
        <w:ind w:left="370"/>
        <w:rPr>
          <w:sz w:val="32"/>
          <w:szCs w:val="32"/>
        </w:rPr>
      </w:pPr>
      <w:r w:rsidRPr="00A46E93">
        <w:rPr>
          <w:sz w:val="32"/>
          <w:szCs w:val="32"/>
        </w:rPr>
        <w:t>Diode clipping circuits are wave-shaping circuits that are used to prevent signal voltages from going above or below certain levels. The clipping level may be either equal to the diode’s barrier potential or made variable with a DC voltage source (or bias voltage). Because of this limiting capability, the clipper is also called a limiter.</w:t>
      </w:r>
    </w:p>
    <w:p w:rsidR="009B3F9A" w:rsidRPr="00A46E93" w:rsidRDefault="009B3F9A" w:rsidP="00C02B19">
      <w:pPr>
        <w:spacing w:after="148"/>
        <w:ind w:left="370"/>
        <w:rPr>
          <w:sz w:val="32"/>
          <w:szCs w:val="32"/>
        </w:rPr>
      </w:pPr>
      <w:r w:rsidRPr="00A46E93">
        <w:rPr>
          <w:sz w:val="32"/>
          <w:szCs w:val="32"/>
        </w:rPr>
        <w:t>There are, in general, two types of clipping circuits: parallel clippers and series clippers. In parallel clippers, the diode is connected in a branch parallel to the load, while in series clippers, the diode is connected in series with the load.</w:t>
      </w:r>
    </w:p>
    <w:p w:rsidR="009B3F9A" w:rsidRPr="00A46E93" w:rsidRDefault="009B3F9A" w:rsidP="00C02B19">
      <w:pPr>
        <w:ind w:left="370"/>
        <w:rPr>
          <w:sz w:val="32"/>
          <w:szCs w:val="32"/>
        </w:rPr>
      </w:pPr>
      <w:r w:rsidRPr="00A46E93">
        <w:rPr>
          <w:sz w:val="32"/>
          <w:szCs w:val="32"/>
        </w:rPr>
        <w:t xml:space="preserve">Fig.1 presents a simple diode clipping circuit. This circuit is known as the unbiased parallel diode clipper, and is used to clip or limit the positive part of the input voltage. As the input voltage goes positive, </w:t>
      </w:r>
      <w:r w:rsidRPr="00A46E93">
        <w:rPr>
          <w:sz w:val="32"/>
          <w:szCs w:val="32"/>
        </w:rPr>
        <w:lastRenderedPageBreak/>
        <w:t>the diode becomes forward-biased. The anode of the diode in this case is at a potential of 0.7V with respect to the cathode. So, the output voltage will be limited to 0.7V when the input voltage exceeds this value. When the input voltage goes back below 0.7V, the diode is reverse-biased and appears as an open circuit. The output voltage will look like the negative part of the input voltage.</w:t>
      </w:r>
    </w:p>
    <w:p w:rsidR="009B3F9A" w:rsidRDefault="009B3F9A" w:rsidP="00C02B19">
      <w:pPr>
        <w:spacing w:after="124" w:line="256" w:lineRule="auto"/>
        <w:ind w:left="360" w:right="-111"/>
      </w:pPr>
      <w:r>
        <w:rPr>
          <w:noProof/>
        </w:rPr>
        <mc:AlternateContent>
          <mc:Choice Requires="wpg">
            <w:drawing>
              <wp:inline distT="0" distB="0" distL="0" distR="0" wp14:anchorId="4D764527" wp14:editId="4D47CD59">
                <wp:extent cx="6490970" cy="2216785"/>
                <wp:effectExtent l="0" t="0" r="14605" b="78740"/>
                <wp:docPr id="66" name="مجموعة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2216785"/>
                          <a:chOff x="0" y="0"/>
                          <a:chExt cx="64908" cy="22166"/>
                        </a:xfrm>
                      </wpg:grpSpPr>
                      <wps:wsp>
                        <wps:cNvPr id="67" name="Rectangle 271"/>
                        <wps:cNvSpPr>
                          <a:spLocks noChangeArrowheads="1"/>
                        </wps:cNvSpPr>
                        <wps:spPr bwMode="auto">
                          <a:xfrm>
                            <a:off x="64401" y="19922"/>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F9A" w:rsidRDefault="009B3F9A" w:rsidP="009B3F9A">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68" name="Picture 2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 cy="216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9" name="Picture 2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600" y="2821"/>
                            <a:ext cx="1249" cy="15972"/>
                          </a:xfrm>
                          <a:prstGeom prst="rect">
                            <a:avLst/>
                          </a:prstGeom>
                          <a:noFill/>
                          <a:extLst>
                            <a:ext uri="{909E8E84-426E-40DD-AFC4-6F175D3DCCD1}">
                              <a14:hiddenFill xmlns:a14="http://schemas.microsoft.com/office/drawing/2010/main">
                                <a:solidFill>
                                  <a:srgbClr val="FFFFFF"/>
                                </a:solidFill>
                              </a14:hiddenFill>
                            </a:ext>
                          </a:extLst>
                        </pic:spPr>
                      </pic:pic>
                      <wps:wsp>
                        <wps:cNvPr id="70" name="Shape 297"/>
                        <wps:cNvSpPr>
                          <a:spLocks/>
                        </wps:cNvSpPr>
                        <wps:spPr bwMode="auto">
                          <a:xfrm>
                            <a:off x="49149" y="3054"/>
                            <a:ext cx="190" cy="15030"/>
                          </a:xfrm>
                          <a:custGeom>
                            <a:avLst/>
                            <a:gdLst>
                              <a:gd name="T0" fmla="*/ 0 w 19050"/>
                              <a:gd name="T1" fmla="*/ 0 h 1503045"/>
                              <a:gd name="T2" fmla="*/ 19050 w 19050"/>
                              <a:gd name="T3" fmla="*/ 1503045 h 1503045"/>
                              <a:gd name="T4" fmla="*/ 0 w 19050"/>
                              <a:gd name="T5" fmla="*/ 0 h 1503045"/>
                              <a:gd name="T6" fmla="*/ 19050 w 19050"/>
                              <a:gd name="T7" fmla="*/ 1503045 h 1503045"/>
                            </a:gdLst>
                            <a:ahLst/>
                            <a:cxnLst>
                              <a:cxn ang="0">
                                <a:pos x="T0" y="T1"/>
                              </a:cxn>
                              <a:cxn ang="0">
                                <a:pos x="T2" y="T3"/>
                              </a:cxn>
                            </a:cxnLst>
                            <a:rect l="T4" t="T5" r="T6" b="T7"/>
                            <a:pathLst>
                              <a:path w="19050" h="1503045">
                                <a:moveTo>
                                  <a:pt x="0" y="0"/>
                                </a:moveTo>
                                <a:lnTo>
                                  <a:pt x="19050" y="1503045"/>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2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8905" y="9939"/>
                            <a:ext cx="14752" cy="1158"/>
                          </a:xfrm>
                          <a:prstGeom prst="rect">
                            <a:avLst/>
                          </a:prstGeom>
                          <a:noFill/>
                          <a:extLst>
                            <a:ext uri="{909E8E84-426E-40DD-AFC4-6F175D3DCCD1}">
                              <a14:hiddenFill xmlns:a14="http://schemas.microsoft.com/office/drawing/2010/main">
                                <a:solidFill>
                                  <a:srgbClr val="FFFFFF"/>
                                </a:solidFill>
                              </a14:hiddenFill>
                            </a:ext>
                          </a:extLst>
                        </pic:spPr>
                      </pic:pic>
                      <wps:wsp>
                        <wps:cNvPr id="72" name="Shape 300"/>
                        <wps:cNvSpPr>
                          <a:spLocks/>
                        </wps:cNvSpPr>
                        <wps:spPr bwMode="auto">
                          <a:xfrm>
                            <a:off x="49339" y="10293"/>
                            <a:ext cx="13811" cy="95"/>
                          </a:xfrm>
                          <a:custGeom>
                            <a:avLst/>
                            <a:gdLst>
                              <a:gd name="T0" fmla="*/ 0 w 1381125"/>
                              <a:gd name="T1" fmla="*/ 0 h 9525"/>
                              <a:gd name="T2" fmla="*/ 1381125 w 1381125"/>
                              <a:gd name="T3" fmla="*/ 9525 h 9525"/>
                              <a:gd name="T4" fmla="*/ 0 w 1381125"/>
                              <a:gd name="T5" fmla="*/ 0 h 9525"/>
                              <a:gd name="T6" fmla="*/ 1381125 w 1381125"/>
                              <a:gd name="T7" fmla="*/ 9525 h 9525"/>
                            </a:gdLst>
                            <a:ahLst/>
                            <a:cxnLst>
                              <a:cxn ang="0">
                                <a:pos x="T0" y="T1"/>
                              </a:cxn>
                              <a:cxn ang="0">
                                <a:pos x="T2" y="T3"/>
                              </a:cxn>
                            </a:cxnLst>
                            <a:rect l="T4" t="T5" r="T6" b="T7"/>
                            <a:pathLst>
                              <a:path w="1381125" h="9525">
                                <a:moveTo>
                                  <a:pt x="0" y="0"/>
                                </a:moveTo>
                                <a:lnTo>
                                  <a:pt x="1381125" y="9525"/>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764527" id="مجموعة 66" o:spid="_x0000_s1033" style="width:511.1pt;height:174.55pt;mso-position-horizontal-relative:char;mso-position-vertical-relative:line" coordsize="64908,2216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">
                <v:rect id="Rectangle 271" o:spid="_x0000_s1034" style="position:absolute;left:64401;top:19922;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9B3F9A" w:rsidRDefault="009B3F9A" w:rsidP="009B3F9A">
                        <w:pPr>
                          <w:spacing w:after="160"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6" o:spid="_x0000_s1035" type="#_x0000_t75" style="position:absolute;width:64293;height:2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">
                  <v:imagedata r:id="rId11" o:title=""/>
                </v:shape>
                <v:shape id="Picture 296" o:spid="_x0000_s1036" type="#_x0000_t75" style="position:absolute;left:48600;top:2821;width:1249;height:15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">
                  <v:imagedata r:id="rId12" o:title=""/>
                </v:shape>
                <v:shape id="Shape 297" o:spid="_x0000_s1037" style="position:absolute;left:49149;top:3054;width:190;height:15030;visibility:visible;mso-wrap-style:square;v-text-anchor:top" coordsize="19050,150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" path="m,l19050,1503045e" filled="f" strokeweight="2pt">
                  <v:path arrowok="t" o:connecttype="custom" o:connectlocs="0,0;190,15030" o:connectangles="0,0" textboxrect="0,0,19050,1503045"/>
                </v:shape>
                <v:shape id="Picture 299" o:spid="_x0000_s1038" type="#_x0000_t75" style="position:absolute;left:48905;top:9939;width:14752;height:1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">
                  <v:imagedata r:id="rId13" o:title=""/>
                </v:shape>
                <v:shape id="Shape 300" o:spid="_x0000_s1039" style="position:absolute;left:49339;top:10293;width:13811;height:95;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" path="m,l1381125,9525e" filled="f" strokeweight="2pt">
                  <v:path arrowok="t" o:connecttype="custom" o:connectlocs="0,0;13811,95" o:connectangles="0,0" textboxrect="0,0,1381125,9525"/>
                </v:shape>
                <w10:wrap anchorx="page"/>
                <w10:anchorlock/>
              </v:group>
            </w:pict>
          </mc:Fallback>
        </mc:AlternateContent>
      </w:r>
    </w:p>
    <w:p w:rsidR="009B3F9A" w:rsidRPr="00A46E93" w:rsidRDefault="009B3F9A" w:rsidP="00C02B19">
      <w:pPr>
        <w:spacing w:after="159" w:line="256" w:lineRule="auto"/>
        <w:ind w:left="363" w:right="1"/>
        <w:rPr>
          <w:sz w:val="28"/>
          <w:szCs w:val="28"/>
        </w:rPr>
      </w:pPr>
      <w:r w:rsidRPr="00A46E93">
        <w:rPr>
          <w:sz w:val="28"/>
          <w:szCs w:val="28"/>
        </w:rPr>
        <w:t>Figure 1: Simple Unbiased Parallel Diode Clipping Circuit</w:t>
      </w:r>
    </w:p>
    <w:p w:rsidR="009B3F9A" w:rsidRPr="00A46E93" w:rsidRDefault="009B3F9A" w:rsidP="00C02B19">
      <w:pPr>
        <w:ind w:left="370"/>
        <w:rPr>
          <w:sz w:val="28"/>
          <w:szCs w:val="28"/>
        </w:rPr>
      </w:pPr>
      <w:r w:rsidRPr="00A46E93">
        <w:rPr>
          <w:sz w:val="28"/>
          <w:szCs w:val="28"/>
        </w:rPr>
        <w:t xml:space="preserve">The level to which an AC voltage is limited can be adjusted by adding a bias voltage </w:t>
      </w:r>
      <w:r w:rsidRPr="00A46E93">
        <w:rPr>
          <w:rFonts w:ascii="Cambria Math" w:eastAsia="Cambria Math" w:hAnsi="Cambria Math" w:cs="Cambria Math"/>
          <w:sz w:val="28"/>
          <w:szCs w:val="28"/>
        </w:rPr>
        <w:t>𝑉</w:t>
      </w:r>
      <w:r w:rsidRPr="00A46E93">
        <w:rPr>
          <w:rFonts w:ascii="Cambria Math" w:eastAsia="Cambria Math" w:hAnsi="Cambria Math" w:cs="Cambria Math"/>
          <w:sz w:val="28"/>
          <w:szCs w:val="28"/>
          <w:vertAlign w:val="subscript"/>
        </w:rPr>
        <w:t>𝐵</w:t>
      </w:r>
      <w:r w:rsidRPr="00A46E93">
        <w:rPr>
          <w:sz w:val="28"/>
          <w:szCs w:val="28"/>
        </w:rPr>
        <w:t>in series with the diode as shown in Fig.2.</w:t>
      </w:r>
    </w:p>
    <w:p w:rsidR="009B3F9A" w:rsidRDefault="009B3F9A" w:rsidP="00C02B19">
      <w:pPr>
        <w:spacing w:after="124" w:line="256" w:lineRule="auto"/>
        <w:ind w:left="463"/>
      </w:pPr>
      <w:r>
        <w:rPr>
          <w:noProof/>
        </w:rPr>
        <mc:AlternateContent>
          <mc:Choice Requires="wpg">
            <w:drawing>
              <wp:inline distT="0" distB="0" distL="0" distR="0" wp14:anchorId="569DA38D" wp14:editId="7898385A">
                <wp:extent cx="10920021" cy="2329493"/>
                <wp:effectExtent l="0" t="0" r="15240" b="13970"/>
                <wp:docPr id="59" name="مجموعة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20021" cy="2329493"/>
                          <a:chOff x="-45647" y="-2095"/>
                          <a:chExt cx="109199" cy="23293"/>
                        </a:xfrm>
                      </wpg:grpSpPr>
                      <wps:wsp>
                        <wps:cNvPr id="60" name="Rectangle 282"/>
                        <wps:cNvSpPr>
                          <a:spLocks noChangeArrowheads="1"/>
                        </wps:cNvSpPr>
                        <wps:spPr bwMode="auto">
                          <a:xfrm>
                            <a:off x="62878" y="18214"/>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F9A" w:rsidRDefault="009B3F9A" w:rsidP="009B3F9A">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61" name="Picture 2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5647" y="-2095"/>
                            <a:ext cx="62769" cy="200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Picture 2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8632" y="9627"/>
                            <a:ext cx="14752" cy="1157"/>
                          </a:xfrm>
                          <a:prstGeom prst="rect">
                            <a:avLst/>
                          </a:prstGeom>
                          <a:noFill/>
                          <a:extLst>
                            <a:ext uri="{909E8E84-426E-40DD-AFC4-6F175D3DCCD1}">
                              <a14:hiddenFill xmlns:a14="http://schemas.microsoft.com/office/drawing/2010/main">
                                <a:solidFill>
                                  <a:srgbClr val="FFFFFF"/>
                                </a:solidFill>
                              </a14:hiddenFill>
                            </a:ext>
                          </a:extLst>
                        </pic:spPr>
                      </pic:pic>
                      <wps:wsp>
                        <wps:cNvPr id="63" name="Shape 291"/>
                        <wps:cNvSpPr>
                          <a:spLocks/>
                        </wps:cNvSpPr>
                        <wps:spPr bwMode="auto">
                          <a:xfrm>
                            <a:off x="49066" y="9975"/>
                            <a:ext cx="13811" cy="96"/>
                          </a:xfrm>
                          <a:custGeom>
                            <a:avLst/>
                            <a:gdLst>
                              <a:gd name="T0" fmla="*/ 0 w 1381125"/>
                              <a:gd name="T1" fmla="*/ 0 h 9525"/>
                              <a:gd name="T2" fmla="*/ 1381125 w 1381125"/>
                              <a:gd name="T3" fmla="*/ 9525 h 9525"/>
                              <a:gd name="T4" fmla="*/ 0 w 1381125"/>
                              <a:gd name="T5" fmla="*/ 0 h 9525"/>
                              <a:gd name="T6" fmla="*/ 1381125 w 1381125"/>
                              <a:gd name="T7" fmla="*/ 9525 h 9525"/>
                            </a:gdLst>
                            <a:ahLst/>
                            <a:cxnLst>
                              <a:cxn ang="0">
                                <a:pos x="T0" y="T1"/>
                              </a:cxn>
                              <a:cxn ang="0">
                                <a:pos x="T2" y="T3"/>
                              </a:cxn>
                            </a:cxnLst>
                            <a:rect l="T4" t="T5" r="T6" b="T7"/>
                            <a:pathLst>
                              <a:path w="1381125" h="9525">
                                <a:moveTo>
                                  <a:pt x="0" y="0"/>
                                </a:moveTo>
                                <a:lnTo>
                                  <a:pt x="1381125" y="9525"/>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2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8220" y="2799"/>
                            <a:ext cx="1264" cy="15956"/>
                          </a:xfrm>
                          <a:prstGeom prst="rect">
                            <a:avLst/>
                          </a:prstGeom>
                          <a:noFill/>
                          <a:extLst>
                            <a:ext uri="{909E8E84-426E-40DD-AFC4-6F175D3DCCD1}">
                              <a14:hiddenFill xmlns:a14="http://schemas.microsoft.com/office/drawing/2010/main">
                                <a:solidFill>
                                  <a:srgbClr val="FFFFFF"/>
                                </a:solidFill>
                              </a14:hiddenFill>
                            </a:ext>
                          </a:extLst>
                        </pic:spPr>
                      </pic:pic>
                      <wps:wsp>
                        <wps:cNvPr id="65" name="Shape 294"/>
                        <wps:cNvSpPr>
                          <a:spLocks/>
                        </wps:cNvSpPr>
                        <wps:spPr bwMode="auto">
                          <a:xfrm>
                            <a:off x="48780" y="3022"/>
                            <a:ext cx="191" cy="15031"/>
                          </a:xfrm>
                          <a:custGeom>
                            <a:avLst/>
                            <a:gdLst>
                              <a:gd name="T0" fmla="*/ 0 w 19050"/>
                              <a:gd name="T1" fmla="*/ 0 h 1503032"/>
                              <a:gd name="T2" fmla="*/ 19050 w 19050"/>
                              <a:gd name="T3" fmla="*/ 1503032 h 1503032"/>
                              <a:gd name="T4" fmla="*/ 0 w 19050"/>
                              <a:gd name="T5" fmla="*/ 0 h 1503032"/>
                              <a:gd name="T6" fmla="*/ 19050 w 19050"/>
                              <a:gd name="T7" fmla="*/ 1503032 h 1503032"/>
                            </a:gdLst>
                            <a:ahLst/>
                            <a:cxnLst>
                              <a:cxn ang="0">
                                <a:pos x="T0" y="T1"/>
                              </a:cxn>
                              <a:cxn ang="0">
                                <a:pos x="T2" y="T3"/>
                              </a:cxn>
                            </a:cxnLst>
                            <a:rect l="T4" t="T5" r="T6" b="T7"/>
                            <a:pathLst>
                              <a:path w="19050" h="1503032">
                                <a:moveTo>
                                  <a:pt x="0" y="0"/>
                                </a:moveTo>
                                <a:lnTo>
                                  <a:pt x="19050" y="1503032"/>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69DA38D" id="مجموعة 59" o:spid="_x0000_s1040" style="width:859.85pt;height:183.4pt;mso-position-horizontal-relative:char;mso-position-vertical-relative:line" coordorigin="-45647,-2095" coordsize="109199,2329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">
                <v:rect id="Rectangle 282" o:spid="_x0000_s1041" style="position:absolute;left:62878;top:1821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9B3F9A" w:rsidRDefault="009B3F9A" w:rsidP="009B3F9A">
                        <w:pPr>
                          <w:spacing w:after="160" w:line="256" w:lineRule="auto"/>
                        </w:pPr>
                        <w:r>
                          <w:t xml:space="preserve"> </w:t>
                        </w:r>
                      </w:p>
                    </w:txbxContent>
                  </v:textbox>
                </v:rect>
                <v:shape id="Picture 288" o:spid="_x0000_s1042" type="#_x0000_t75" style="position:absolute;left:-45647;top:-2095;width:62769;height:20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">
                  <v:imagedata r:id="rId17" o:title=""/>
                </v:shape>
                <v:shape id="Picture 290" o:spid="_x0000_s1043" type="#_x0000_t75" style="position:absolute;left:48632;top:9627;width:14752;height:1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">
                  <v:imagedata r:id="rId18" o:title=""/>
                </v:shape>
                <v:shape id="Shape 291" o:spid="_x0000_s1044" style="position:absolute;left:49066;top:9975;width:13811;height:96;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" path="m,l1381125,9525e" filled="f" strokeweight="2pt">
                  <v:path arrowok="t" o:connecttype="custom" o:connectlocs="0,0;13811,96" o:connectangles="0,0" textboxrect="0,0,1381125,9525"/>
                </v:shape>
                <v:shape id="Picture 293" o:spid="_x0000_s1045" type="#_x0000_t75" style="position:absolute;left:48220;top:2799;width:1264;height:15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">
                  <v:imagedata r:id="rId19" o:title=""/>
                </v:shape>
                <v:shape id="Shape 294" o:spid="_x0000_s1046" style="position:absolute;left:48780;top:3022;width:191;height:15031;visibility:visible;mso-wrap-style:square;v-text-anchor:top" coordsize="19050,1503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" path="m,l19050,1503032e" filled="f" strokeweight="2pt">
                  <v:path arrowok="t" o:connecttype="custom" o:connectlocs="0,0;191,15031" o:connectangles="0,0" textboxrect="0,0,19050,1503032"/>
                </v:shape>
                <w10:wrap anchorx="page"/>
                <w10:anchorlock/>
              </v:group>
            </w:pict>
          </mc:Fallback>
        </mc:AlternateContent>
      </w:r>
    </w:p>
    <w:p w:rsidR="009B3F9A" w:rsidRPr="00A46E93" w:rsidRDefault="009B3F9A" w:rsidP="00C02B19">
      <w:pPr>
        <w:ind w:left="2142"/>
        <w:rPr>
          <w:sz w:val="28"/>
          <w:szCs w:val="28"/>
        </w:rPr>
      </w:pPr>
      <w:r w:rsidRPr="00A46E93">
        <w:rPr>
          <w:sz w:val="28"/>
          <w:szCs w:val="28"/>
        </w:rPr>
        <w:t>Figure 2: Biased Parallel Diode Clipping Circuit</w:t>
      </w:r>
    </w:p>
    <w:p w:rsidR="009B3F9A" w:rsidRPr="00A46E93" w:rsidRDefault="009B3F9A" w:rsidP="00C02B19">
      <w:pPr>
        <w:spacing w:after="172"/>
        <w:ind w:left="-5"/>
        <w:rPr>
          <w:sz w:val="28"/>
          <w:szCs w:val="28"/>
        </w:rPr>
      </w:pPr>
      <w:r w:rsidRPr="00A46E93">
        <w:rPr>
          <w:sz w:val="28"/>
          <w:szCs w:val="28"/>
        </w:rPr>
        <w:t xml:space="preserve">In this circuit, the input voltage must equal </w:t>
      </w:r>
      <w:r w:rsidRPr="00A46E93">
        <w:rPr>
          <w:rFonts w:ascii="Cambria Math" w:eastAsia="Cambria Math" w:hAnsi="Cambria Math" w:cs="Cambria Math"/>
          <w:sz w:val="28"/>
          <w:szCs w:val="28"/>
        </w:rPr>
        <w:t>𝑉</w:t>
      </w:r>
      <w:r w:rsidRPr="00A46E93">
        <w:rPr>
          <w:rFonts w:ascii="Cambria Math" w:eastAsia="Cambria Math" w:hAnsi="Cambria Math" w:cs="Cambria Math"/>
          <w:sz w:val="28"/>
          <w:szCs w:val="28"/>
          <w:vertAlign w:val="subscript"/>
        </w:rPr>
        <w:t>𝐵</w:t>
      </w:r>
      <w:r w:rsidRPr="00A46E93">
        <w:rPr>
          <w:sz w:val="28"/>
          <w:szCs w:val="28"/>
        </w:rPr>
        <w:t xml:space="preserve">+ 0.7V before the diode will become forward biased and conduct. Once the diode begins to conduct, the output </w:t>
      </w:r>
      <w:r w:rsidRPr="00A46E93">
        <w:rPr>
          <w:sz w:val="28"/>
          <w:szCs w:val="28"/>
        </w:rPr>
        <w:lastRenderedPageBreak/>
        <w:t xml:space="preserve">voltage is limited to </w:t>
      </w:r>
      <w:r w:rsidRPr="00A46E93">
        <w:rPr>
          <w:rFonts w:ascii="Cambria Math" w:eastAsia="Cambria Math" w:hAnsi="Cambria Math" w:cs="Cambria Math"/>
          <w:sz w:val="28"/>
          <w:szCs w:val="28"/>
        </w:rPr>
        <w:t>𝑉</w:t>
      </w:r>
      <w:r w:rsidRPr="00A46E93">
        <w:rPr>
          <w:rFonts w:ascii="Cambria Math" w:eastAsia="Cambria Math" w:hAnsi="Cambria Math" w:cs="Cambria Math"/>
          <w:sz w:val="28"/>
          <w:szCs w:val="28"/>
          <w:vertAlign w:val="subscript"/>
        </w:rPr>
        <w:t>𝐵</w:t>
      </w:r>
      <w:r w:rsidRPr="00A46E93">
        <w:rPr>
          <w:sz w:val="28"/>
          <w:szCs w:val="28"/>
        </w:rPr>
        <w:t>+ 0.7V so that all input voltage above this level is clipped off.</w:t>
      </w:r>
    </w:p>
    <w:p w:rsidR="009B3F9A" w:rsidRPr="00A46E93" w:rsidRDefault="009B3F9A" w:rsidP="00C02B19">
      <w:pPr>
        <w:ind w:left="-5"/>
        <w:rPr>
          <w:sz w:val="24"/>
          <w:szCs w:val="24"/>
        </w:rPr>
      </w:pPr>
      <w:r w:rsidRPr="00A46E93">
        <w:rPr>
          <w:noProof/>
          <w:sz w:val="28"/>
          <w:szCs w:val="28"/>
        </w:rPr>
        <mc:AlternateContent>
          <mc:Choice Requires="wpg">
            <w:drawing>
              <wp:anchor distT="0" distB="0" distL="114300" distR="114300" simplePos="0" relativeHeight="251677696" behindDoc="1" locked="0" layoutInCell="1" allowOverlap="1" wp14:anchorId="02B6D6A0" wp14:editId="3B546A67">
                <wp:simplePos x="0" y="0"/>
                <wp:positionH relativeFrom="margin">
                  <wp:align>center</wp:align>
                </wp:positionH>
                <wp:positionV relativeFrom="paragraph">
                  <wp:posOffset>488315</wp:posOffset>
                </wp:positionV>
                <wp:extent cx="6699885" cy="1950085"/>
                <wp:effectExtent l="0" t="0" r="24765" b="88265"/>
                <wp:wrapTight wrapText="bothSides">
                  <wp:wrapPolygon edited="0">
                    <wp:start x="0" y="0"/>
                    <wp:lineTo x="0" y="21101"/>
                    <wp:lineTo x="21311" y="22367"/>
                    <wp:lineTo x="21618" y="22367"/>
                    <wp:lineTo x="21618" y="18991"/>
                    <wp:lineTo x="21496" y="0"/>
                    <wp:lineTo x="0" y="0"/>
                  </wp:wrapPolygon>
                </wp:wrapTight>
                <wp:docPr id="52" name="مجموعة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885" cy="1950085"/>
                          <a:chOff x="0" y="0"/>
                          <a:chExt cx="66996" cy="19500"/>
                        </a:xfrm>
                      </wpg:grpSpPr>
                      <wps:wsp>
                        <wps:cNvPr id="53" name="Rectangle 400"/>
                        <wps:cNvSpPr>
                          <a:spLocks noChangeArrowheads="1"/>
                        </wps:cNvSpPr>
                        <wps:spPr bwMode="auto">
                          <a:xfrm>
                            <a:off x="66489" y="17256"/>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F9A" w:rsidRDefault="009B3F9A" w:rsidP="009B3F9A">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54" name="Picture 4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 cy="190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4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0505" y="1195"/>
                            <a:ext cx="1249" cy="15956"/>
                          </a:xfrm>
                          <a:prstGeom prst="rect">
                            <a:avLst/>
                          </a:prstGeom>
                          <a:noFill/>
                          <a:extLst>
                            <a:ext uri="{909E8E84-426E-40DD-AFC4-6F175D3DCCD1}">
                              <a14:hiddenFill xmlns:a14="http://schemas.microsoft.com/office/drawing/2010/main">
                                <a:solidFill>
                                  <a:srgbClr val="FFFFFF"/>
                                </a:solidFill>
                              </a14:hiddenFill>
                            </a:ext>
                          </a:extLst>
                        </pic:spPr>
                      </pic:pic>
                      <wps:wsp>
                        <wps:cNvPr id="56" name="Shape 465"/>
                        <wps:cNvSpPr>
                          <a:spLocks/>
                        </wps:cNvSpPr>
                        <wps:spPr bwMode="auto">
                          <a:xfrm>
                            <a:off x="51054" y="1416"/>
                            <a:ext cx="190" cy="15030"/>
                          </a:xfrm>
                          <a:custGeom>
                            <a:avLst/>
                            <a:gdLst>
                              <a:gd name="T0" fmla="*/ 0 w 19050"/>
                              <a:gd name="T1" fmla="*/ 0 h 1503045"/>
                              <a:gd name="T2" fmla="*/ 19050 w 19050"/>
                              <a:gd name="T3" fmla="*/ 1503045 h 1503045"/>
                              <a:gd name="T4" fmla="*/ 0 w 19050"/>
                              <a:gd name="T5" fmla="*/ 0 h 1503045"/>
                              <a:gd name="T6" fmla="*/ 19050 w 19050"/>
                              <a:gd name="T7" fmla="*/ 1503045 h 1503045"/>
                            </a:gdLst>
                            <a:ahLst/>
                            <a:cxnLst>
                              <a:cxn ang="0">
                                <a:pos x="T0" y="T1"/>
                              </a:cxn>
                              <a:cxn ang="0">
                                <a:pos x="T2" y="T3"/>
                              </a:cxn>
                            </a:cxnLst>
                            <a:rect l="T4" t="T5" r="T6" b="T7"/>
                            <a:pathLst>
                              <a:path w="19050" h="1503045">
                                <a:moveTo>
                                  <a:pt x="0" y="0"/>
                                </a:moveTo>
                                <a:lnTo>
                                  <a:pt x="19050" y="1503045"/>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Picture 4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0977" y="8784"/>
                            <a:ext cx="15317" cy="1052"/>
                          </a:xfrm>
                          <a:prstGeom prst="rect">
                            <a:avLst/>
                          </a:prstGeom>
                          <a:noFill/>
                          <a:extLst>
                            <a:ext uri="{909E8E84-426E-40DD-AFC4-6F175D3DCCD1}">
                              <a14:hiddenFill xmlns:a14="http://schemas.microsoft.com/office/drawing/2010/main">
                                <a:solidFill>
                                  <a:srgbClr val="FFFFFF"/>
                                </a:solidFill>
                              </a14:hiddenFill>
                            </a:ext>
                          </a:extLst>
                        </pic:spPr>
                      </pic:pic>
                      <wps:wsp>
                        <wps:cNvPr id="58" name="Shape 468"/>
                        <wps:cNvSpPr>
                          <a:spLocks/>
                        </wps:cNvSpPr>
                        <wps:spPr bwMode="auto">
                          <a:xfrm>
                            <a:off x="51409" y="9131"/>
                            <a:ext cx="14383" cy="0"/>
                          </a:xfrm>
                          <a:custGeom>
                            <a:avLst/>
                            <a:gdLst>
                              <a:gd name="T0" fmla="*/ 0 w 1438275"/>
                              <a:gd name="T1" fmla="*/ 1438275 w 1438275"/>
                              <a:gd name="T2" fmla="*/ 0 w 1438275"/>
                              <a:gd name="T3" fmla="*/ 1438275 w 1438275"/>
                            </a:gdLst>
                            <a:ahLst/>
                            <a:cxnLst>
                              <a:cxn ang="0">
                                <a:pos x="T0" y="0"/>
                              </a:cxn>
                              <a:cxn ang="0">
                                <a:pos x="T1" y="0"/>
                              </a:cxn>
                            </a:cxnLst>
                            <a:rect l="T2" t="0" r="T3" b="0"/>
                            <a:pathLst>
                              <a:path w="1438275">
                                <a:moveTo>
                                  <a:pt x="0" y="0"/>
                                </a:moveTo>
                                <a:lnTo>
                                  <a:pt x="1438275"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2B6D6A0" id="مجموعة 52" o:spid="_x0000_s1047" style="position:absolute;left:0;text-align:left;margin-left:0;margin-top:38.45pt;width:527.55pt;height:153.55pt;z-index:-251638784;mso-position-horizontal:center;mso-position-horizontal-relative:margin;mso-position-vertical-relative:text" coordsize="66996,195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">
                <v:rect id="Rectangle 400" o:spid="_x0000_s1048" style="position:absolute;left:66489;top:17256;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9B3F9A" w:rsidRDefault="009B3F9A" w:rsidP="009B3F9A">
                        <w:pPr>
                          <w:spacing w:after="160" w:line="256" w:lineRule="auto"/>
                        </w:pPr>
                        <w:r>
                          <w:t xml:space="preserve"> </w:t>
                        </w:r>
                      </w:p>
                    </w:txbxContent>
                  </v:textbox>
                </v:rect>
                <v:shape id="Picture 454" o:spid="_x0000_s1049" type="#_x0000_t75" style="position:absolute;width:66459;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">
                  <v:imagedata r:id="rId23" o:title=""/>
                </v:shape>
                <v:shape id="Picture 464" o:spid="_x0000_s1050" type="#_x0000_t75" style="position:absolute;left:50505;top:1195;width:1249;height:15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">
                  <v:imagedata r:id="rId24" o:title=""/>
                </v:shape>
                <v:shape id="Shape 465" o:spid="_x0000_s1051" style="position:absolute;left:51054;top:1416;width:190;height:15030;visibility:visible;mso-wrap-style:square;v-text-anchor:top" coordsize="19050,150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" path="m,l19050,1503045e" filled="f" strokeweight="2pt">
                  <v:path arrowok="t" o:connecttype="custom" o:connectlocs="0,0;190,15030" o:connectangles="0,0" textboxrect="0,0,19050,1503045"/>
                </v:shape>
                <v:shape id="Picture 467" o:spid="_x0000_s1052" type="#_x0000_t75" style="position:absolute;left:50977;top:8784;width:15317;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">
                  <v:imagedata r:id="rId25" o:title=""/>
                </v:shape>
                <v:shape id="Shape 468" o:spid="_x0000_s1053" style="position:absolute;left:51409;top:9131;width:14383;height:0;visibility:visible;mso-wrap-style:square;v-text-anchor:top" coordsize="1438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" path="m,l1438275,e" filled="f" strokeweight="2pt">
                  <v:path arrowok="t" o:connecttype="custom" o:connectlocs="0,0;14383,0" o:connectangles="0,0" textboxrect="0,0,1438275,0"/>
                </v:shape>
                <w10:wrap type="tight" anchorx="margin"/>
              </v:group>
            </w:pict>
          </mc:Fallback>
        </mc:AlternateContent>
      </w:r>
      <w:r w:rsidRPr="00A46E93">
        <w:rPr>
          <w:sz w:val="28"/>
          <w:szCs w:val="28"/>
        </w:rPr>
        <w:t>In Fig.3, a simple series diode clipping circuit is presented. Its action is actually similar to that of the half-wave rectifier</w:t>
      </w:r>
      <w:r>
        <w:t>.</w:t>
      </w:r>
    </w:p>
    <w:p w:rsidR="009B3F9A" w:rsidRPr="00A46E93" w:rsidRDefault="009B3F9A" w:rsidP="00C02B19">
      <w:pPr>
        <w:spacing w:after="125" w:line="256" w:lineRule="auto"/>
        <w:ind w:right="-80"/>
        <w:rPr>
          <w:sz w:val="24"/>
          <w:szCs w:val="24"/>
        </w:rPr>
      </w:pPr>
    </w:p>
    <w:p w:rsidR="009B3F9A" w:rsidRPr="00A46E93" w:rsidRDefault="009B3F9A" w:rsidP="00C02B19">
      <w:pPr>
        <w:spacing w:after="159" w:line="256" w:lineRule="auto"/>
        <w:ind w:left="363" w:right="364"/>
        <w:rPr>
          <w:sz w:val="32"/>
          <w:szCs w:val="32"/>
        </w:rPr>
      </w:pPr>
      <w:r w:rsidRPr="00A46E93">
        <w:rPr>
          <w:sz w:val="24"/>
          <w:szCs w:val="24"/>
        </w:rPr>
        <w:t>Figure 3: Simple Unbiased Series Diode Clipping Circuit</w:t>
      </w:r>
    </w:p>
    <w:p w:rsidR="009B3F9A" w:rsidRPr="00A46E93" w:rsidRDefault="009B3F9A" w:rsidP="00C02B19">
      <w:pPr>
        <w:ind w:left="-5"/>
        <w:rPr>
          <w:sz w:val="32"/>
          <w:szCs w:val="32"/>
        </w:rPr>
      </w:pPr>
      <w:r w:rsidRPr="00A46E93">
        <w:rPr>
          <w:sz w:val="32"/>
          <w:szCs w:val="32"/>
        </w:rPr>
        <w:t xml:space="preserve">When the input signal goes positive and exceeds 0.7V, the diode becomes forwardbiased and the output voltage is </w:t>
      </w:r>
      <w:r w:rsidRPr="00A46E93">
        <w:rPr>
          <w:rFonts w:ascii="Cambria Math" w:eastAsia="Cambria Math" w:hAnsi="Cambria Math" w:cs="Cambria Math"/>
          <w:sz w:val="32"/>
          <w:szCs w:val="32"/>
        </w:rPr>
        <w:t>𝑉</w:t>
      </w:r>
      <w:r w:rsidRPr="00A46E93">
        <w:rPr>
          <w:rFonts w:ascii="Cambria Math" w:eastAsia="Cambria Math" w:hAnsi="Cambria Math" w:cs="Cambria Math"/>
          <w:sz w:val="32"/>
          <w:szCs w:val="32"/>
          <w:vertAlign w:val="subscript"/>
        </w:rPr>
        <w:t>𝑖𝑛</w:t>
      </w:r>
      <w:r w:rsidRPr="00A46E93">
        <w:rPr>
          <w:sz w:val="32"/>
          <w:szCs w:val="32"/>
        </w:rPr>
        <w:t>– 0.7V. When the input voltage becomes less than 0.7V, the diode becomes reverse-biased and no current flows in the circuit resulting in zero output voltage.</w:t>
      </w:r>
      <w:r w:rsidRPr="00A46E93">
        <w:rPr>
          <w:rFonts w:ascii="Calibri" w:eastAsia="Calibri" w:hAnsi="Calibri" w:cs="Calibri"/>
          <w:sz w:val="32"/>
          <w:szCs w:val="32"/>
          <w:vertAlign w:val="subscript"/>
        </w:rPr>
        <w:t xml:space="preserve"> </w:t>
      </w:r>
      <w:r w:rsidRPr="00A46E93">
        <w:rPr>
          <w:sz w:val="32"/>
          <w:szCs w:val="32"/>
        </w:rPr>
        <w:t>Fig.4 shows a biased series clipping circuit.</w:t>
      </w:r>
    </w:p>
    <w:p w:rsidR="009B3F9A" w:rsidRPr="00A46E93" w:rsidRDefault="009B3F9A" w:rsidP="00C02B19">
      <w:pPr>
        <w:spacing w:after="94" w:line="256" w:lineRule="auto"/>
        <w:ind w:right="-80"/>
        <w:rPr>
          <w:sz w:val="24"/>
          <w:szCs w:val="24"/>
        </w:rPr>
      </w:pPr>
      <w:r w:rsidRPr="00A46E93">
        <w:rPr>
          <w:noProof/>
          <w:sz w:val="24"/>
          <w:szCs w:val="24"/>
        </w:rPr>
        <mc:AlternateContent>
          <mc:Choice Requires="wpg">
            <w:drawing>
              <wp:inline distT="0" distB="0" distL="0" distR="0" wp14:anchorId="3082C6B1" wp14:editId="240D338B">
                <wp:extent cx="6699885" cy="1892935"/>
                <wp:effectExtent l="0" t="0" r="15240" b="59690"/>
                <wp:docPr id="45" name="مجموعة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885" cy="1892935"/>
                          <a:chOff x="0" y="0"/>
                          <a:chExt cx="66996" cy="18928"/>
                        </a:xfrm>
                      </wpg:grpSpPr>
                      <wps:wsp>
                        <wps:cNvPr id="46" name="Rectangle 423"/>
                        <wps:cNvSpPr>
                          <a:spLocks noChangeArrowheads="1"/>
                        </wps:cNvSpPr>
                        <wps:spPr bwMode="auto">
                          <a:xfrm>
                            <a:off x="66489" y="16494"/>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F9A" w:rsidRDefault="009B3F9A" w:rsidP="009B3F9A">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47" name="Picture 4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 cy="1826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4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9453" y="2956"/>
                            <a:ext cx="1249" cy="15972"/>
                          </a:xfrm>
                          <a:prstGeom prst="rect">
                            <a:avLst/>
                          </a:prstGeom>
                          <a:noFill/>
                          <a:extLst>
                            <a:ext uri="{909E8E84-426E-40DD-AFC4-6F175D3DCCD1}">
                              <a14:hiddenFill xmlns:a14="http://schemas.microsoft.com/office/drawing/2010/main">
                                <a:solidFill>
                                  <a:srgbClr val="FFFFFF"/>
                                </a:solidFill>
                              </a14:hiddenFill>
                            </a:ext>
                          </a:extLst>
                        </pic:spPr>
                      </pic:pic>
                      <wps:wsp>
                        <wps:cNvPr id="49" name="Shape 459"/>
                        <wps:cNvSpPr>
                          <a:spLocks/>
                        </wps:cNvSpPr>
                        <wps:spPr bwMode="auto">
                          <a:xfrm>
                            <a:off x="50006" y="3187"/>
                            <a:ext cx="190" cy="15031"/>
                          </a:xfrm>
                          <a:custGeom>
                            <a:avLst/>
                            <a:gdLst>
                              <a:gd name="T0" fmla="*/ 0 w 19050"/>
                              <a:gd name="T1" fmla="*/ 0 h 1503045"/>
                              <a:gd name="T2" fmla="*/ 19050 w 19050"/>
                              <a:gd name="T3" fmla="*/ 1503045 h 1503045"/>
                              <a:gd name="T4" fmla="*/ 0 w 19050"/>
                              <a:gd name="T5" fmla="*/ 0 h 1503045"/>
                              <a:gd name="T6" fmla="*/ 19050 w 19050"/>
                              <a:gd name="T7" fmla="*/ 1503045 h 1503045"/>
                            </a:gdLst>
                            <a:ahLst/>
                            <a:cxnLst>
                              <a:cxn ang="0">
                                <a:pos x="T0" y="T1"/>
                              </a:cxn>
                              <a:cxn ang="0">
                                <a:pos x="T2" y="T3"/>
                              </a:cxn>
                            </a:cxnLst>
                            <a:rect l="T4" t="T5" r="T6" b="T7"/>
                            <a:pathLst>
                              <a:path w="19050" h="1503045">
                                <a:moveTo>
                                  <a:pt x="0" y="0"/>
                                </a:moveTo>
                                <a:lnTo>
                                  <a:pt x="19050" y="1503045"/>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 name="Picture 4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49865" y="13791"/>
                            <a:ext cx="15316" cy="1066"/>
                          </a:xfrm>
                          <a:prstGeom prst="rect">
                            <a:avLst/>
                          </a:prstGeom>
                          <a:noFill/>
                          <a:extLst>
                            <a:ext uri="{909E8E84-426E-40DD-AFC4-6F175D3DCCD1}">
                              <a14:hiddenFill xmlns:a14="http://schemas.microsoft.com/office/drawing/2010/main">
                                <a:solidFill>
                                  <a:srgbClr val="FFFFFF"/>
                                </a:solidFill>
                              </a14:hiddenFill>
                            </a:ext>
                          </a:extLst>
                        </pic:spPr>
                      </pic:pic>
                      <wps:wsp>
                        <wps:cNvPr id="51" name="Shape 462"/>
                        <wps:cNvSpPr>
                          <a:spLocks/>
                        </wps:cNvSpPr>
                        <wps:spPr bwMode="auto">
                          <a:xfrm>
                            <a:off x="50285" y="14147"/>
                            <a:ext cx="14383" cy="0"/>
                          </a:xfrm>
                          <a:custGeom>
                            <a:avLst/>
                            <a:gdLst>
                              <a:gd name="T0" fmla="*/ 0 w 1438275"/>
                              <a:gd name="T1" fmla="*/ 1438275 w 1438275"/>
                              <a:gd name="T2" fmla="*/ 0 w 1438275"/>
                              <a:gd name="T3" fmla="*/ 1438275 w 1438275"/>
                            </a:gdLst>
                            <a:ahLst/>
                            <a:cxnLst>
                              <a:cxn ang="0">
                                <a:pos x="T0" y="0"/>
                              </a:cxn>
                              <a:cxn ang="0">
                                <a:pos x="T1" y="0"/>
                              </a:cxn>
                            </a:cxnLst>
                            <a:rect l="T2" t="0" r="T3" b="0"/>
                            <a:pathLst>
                              <a:path w="1438275">
                                <a:moveTo>
                                  <a:pt x="0" y="0"/>
                                </a:moveTo>
                                <a:lnTo>
                                  <a:pt x="1438275"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082C6B1" id="مجموعة 45" o:spid="_x0000_s1054" style="width:527.55pt;height:149.05pt;mso-position-horizontal-relative:char;mso-position-vertical-relative:line" coordsize="66996,1892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">
                <v:rect id="Rectangle 423" o:spid="_x0000_s1055" style="position:absolute;left:66489;top:1649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9B3F9A" w:rsidRDefault="009B3F9A" w:rsidP="009B3F9A">
                        <w:pPr>
                          <w:spacing w:after="160" w:line="256" w:lineRule="auto"/>
                        </w:pPr>
                        <w:r>
                          <w:t xml:space="preserve"> </w:t>
                        </w:r>
                      </w:p>
                    </w:txbxContent>
                  </v:textbox>
                </v:rect>
                <v:shape id="Picture 456" o:spid="_x0000_s1056" type="#_x0000_t75" style="position:absolute;width:66459;height:18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">
                  <v:imagedata r:id="rId29" o:title=""/>
                </v:shape>
                <v:shape id="Picture 458" o:spid="_x0000_s1057" type="#_x0000_t75" style="position:absolute;left:49453;top:2956;width:1249;height:15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">
                  <v:imagedata r:id="rId30" o:title=""/>
                </v:shape>
                <v:shape id="Shape 459" o:spid="_x0000_s1058" style="position:absolute;left:50006;top:3187;width:190;height:15031;visibility:visible;mso-wrap-style:square;v-text-anchor:top" coordsize="19050,150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" path="m,l19050,1503045e" filled="f" strokeweight="2pt">
                  <v:path arrowok="t" o:connecttype="custom" o:connectlocs="0,0;190,15031" o:connectangles="0,0" textboxrect="0,0,19050,1503045"/>
                </v:shape>
                <v:shape id="Picture 461" o:spid="_x0000_s1059" type="#_x0000_t75" style="position:absolute;left:49865;top:13791;width:15316;height: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">
                  <v:imagedata r:id="rId31" o:title=""/>
                </v:shape>
                <v:shape id="Shape 462" o:spid="_x0000_s1060" style="position:absolute;left:50285;top:14147;width:14383;height:0;visibility:visible;mso-wrap-style:square;v-text-anchor:top" coordsize="1438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" path="m,l1438275,e" filled="f" strokeweight="2pt">
                  <v:path arrowok="t" o:connecttype="custom" o:connectlocs="0,0;14383,0" o:connectangles="0,0" textboxrect="0,0,1438275,0"/>
                </v:shape>
                <w10:wrap anchorx="page"/>
                <w10:anchorlock/>
              </v:group>
            </w:pict>
          </mc:Fallback>
        </mc:AlternateContent>
      </w:r>
    </w:p>
    <w:p w:rsidR="009B3F9A" w:rsidRPr="00A46E93" w:rsidRDefault="009B3F9A" w:rsidP="00C02B19">
      <w:pPr>
        <w:spacing w:after="159" w:line="256" w:lineRule="auto"/>
        <w:ind w:left="363" w:right="362"/>
        <w:rPr>
          <w:sz w:val="32"/>
          <w:szCs w:val="32"/>
        </w:rPr>
      </w:pPr>
      <w:r w:rsidRPr="00A46E93">
        <w:rPr>
          <w:sz w:val="24"/>
          <w:szCs w:val="24"/>
        </w:rPr>
        <w:t>Figure 4: Biased Series Diode Clipping Circuit</w:t>
      </w:r>
    </w:p>
    <w:p w:rsidR="009B3F9A" w:rsidRPr="00A46E93" w:rsidRDefault="009B3F9A" w:rsidP="00C02B19">
      <w:pPr>
        <w:ind w:left="-5"/>
        <w:rPr>
          <w:sz w:val="32"/>
          <w:szCs w:val="32"/>
        </w:rPr>
      </w:pPr>
      <w:r w:rsidRPr="00A46E93">
        <w:rPr>
          <w:sz w:val="32"/>
          <w:szCs w:val="32"/>
        </w:rPr>
        <w:t xml:space="preserve">When the input voltage is less than </w:t>
      </w:r>
      <w:r w:rsidRPr="00A46E93">
        <w:rPr>
          <w:rFonts w:ascii="Cambria Math" w:eastAsia="Cambria Math" w:hAnsi="Cambria Math" w:cs="Cambria Math"/>
          <w:sz w:val="32"/>
          <w:szCs w:val="32"/>
        </w:rPr>
        <w:t>𝑉</w:t>
      </w:r>
      <w:r w:rsidRPr="00A46E93">
        <w:rPr>
          <w:rFonts w:ascii="Cambria Math" w:eastAsia="Cambria Math" w:hAnsi="Cambria Math" w:cs="Cambria Math"/>
          <w:sz w:val="32"/>
          <w:szCs w:val="32"/>
          <w:vertAlign w:val="subscript"/>
        </w:rPr>
        <w:t>𝐵</w:t>
      </w:r>
      <w:r w:rsidRPr="00A46E93">
        <w:rPr>
          <w:sz w:val="32"/>
          <w:szCs w:val="32"/>
        </w:rPr>
        <w:t xml:space="preserve">+ 0.7V, the diode does not conduct and no current flows through the load, and hence the output voltage will be 0V. If the input signal becomes larger than </w:t>
      </w:r>
      <w:r w:rsidRPr="00A46E93">
        <w:rPr>
          <w:rFonts w:ascii="Cambria Math" w:eastAsia="Cambria Math" w:hAnsi="Cambria Math" w:cs="Cambria Math"/>
          <w:sz w:val="32"/>
          <w:szCs w:val="32"/>
        </w:rPr>
        <w:t>𝑉</w:t>
      </w:r>
      <w:r w:rsidRPr="00A46E93">
        <w:rPr>
          <w:rFonts w:ascii="Cambria Math" w:eastAsia="Cambria Math" w:hAnsi="Cambria Math" w:cs="Cambria Math"/>
          <w:sz w:val="32"/>
          <w:szCs w:val="32"/>
          <w:vertAlign w:val="subscript"/>
        </w:rPr>
        <w:t>𝐵</w:t>
      </w:r>
      <w:r w:rsidRPr="00A46E93">
        <w:rPr>
          <w:sz w:val="32"/>
          <w:szCs w:val="32"/>
        </w:rPr>
        <w:t xml:space="preserve">+ 0.7V, the </w:t>
      </w:r>
      <w:r w:rsidRPr="00A46E93">
        <w:rPr>
          <w:sz w:val="32"/>
          <w:szCs w:val="32"/>
        </w:rPr>
        <w:lastRenderedPageBreak/>
        <w:t xml:space="preserve">diode will conduct and the output voltage becomes </w:t>
      </w:r>
      <w:r w:rsidRPr="00A46E93">
        <w:rPr>
          <w:rFonts w:ascii="Cambria Math" w:eastAsia="Cambria Math" w:hAnsi="Cambria Math" w:cs="Cambria Math"/>
          <w:sz w:val="32"/>
          <w:szCs w:val="32"/>
        </w:rPr>
        <w:t>𝑉</w:t>
      </w:r>
      <w:r w:rsidRPr="00A46E93">
        <w:rPr>
          <w:rFonts w:ascii="Cambria Math" w:eastAsia="Cambria Math" w:hAnsi="Cambria Math" w:cs="Cambria Math"/>
          <w:sz w:val="32"/>
          <w:szCs w:val="32"/>
          <w:vertAlign w:val="subscript"/>
        </w:rPr>
        <w:t>𝑖𝑛</w:t>
      </w:r>
      <w:r w:rsidRPr="00A46E93">
        <w:rPr>
          <w:sz w:val="32"/>
          <w:szCs w:val="32"/>
        </w:rPr>
        <w:t>– (</w:t>
      </w:r>
      <w:r w:rsidRPr="00A46E93">
        <w:rPr>
          <w:rFonts w:ascii="Cambria Math" w:eastAsia="Cambria Math" w:hAnsi="Cambria Math" w:cs="Cambria Math"/>
          <w:sz w:val="32"/>
          <w:szCs w:val="32"/>
        </w:rPr>
        <w:t>𝑉</w:t>
      </w:r>
      <w:r w:rsidRPr="00A46E93">
        <w:rPr>
          <w:rFonts w:ascii="Cambria Math" w:eastAsia="Cambria Math" w:hAnsi="Cambria Math" w:cs="Cambria Math"/>
          <w:sz w:val="32"/>
          <w:szCs w:val="32"/>
          <w:vertAlign w:val="subscript"/>
        </w:rPr>
        <w:t>𝐵</w:t>
      </w:r>
      <w:r w:rsidRPr="00A46E93">
        <w:rPr>
          <w:sz w:val="32"/>
          <w:szCs w:val="32"/>
        </w:rPr>
        <w:t>+ 0.7). The output voltage waveform will be as shown in Fig.4.</w:t>
      </w:r>
    </w:p>
    <w:p w:rsidR="009B3F9A" w:rsidRPr="00A46E93" w:rsidRDefault="009B3F9A" w:rsidP="00C02B19">
      <w:pPr>
        <w:spacing w:after="159" w:line="256" w:lineRule="auto"/>
        <w:ind w:left="-5"/>
        <w:rPr>
          <w:sz w:val="32"/>
          <w:szCs w:val="32"/>
        </w:rPr>
      </w:pPr>
      <w:r w:rsidRPr="00A46E93">
        <w:rPr>
          <w:rFonts w:ascii="Wingdings" w:eastAsia="Wingdings" w:hAnsi="Wingdings" w:cs="Wingdings"/>
          <w:sz w:val="32"/>
          <w:szCs w:val="32"/>
        </w:rPr>
        <w:t>▪</w:t>
      </w:r>
      <w:r w:rsidRPr="00A46E93">
        <w:rPr>
          <w:rFonts w:ascii="Arial" w:eastAsia="Arial" w:hAnsi="Arial" w:cs="Arial"/>
          <w:sz w:val="32"/>
          <w:szCs w:val="32"/>
        </w:rPr>
        <w:t xml:space="preserve"> </w:t>
      </w:r>
      <w:r w:rsidRPr="00A46E93">
        <w:rPr>
          <w:b/>
          <w:sz w:val="32"/>
          <w:szCs w:val="32"/>
        </w:rPr>
        <w:t>Clamping Circuits</w:t>
      </w:r>
    </w:p>
    <w:p w:rsidR="009B3F9A" w:rsidRPr="00A46E93" w:rsidRDefault="009B3F9A" w:rsidP="00C02B19">
      <w:pPr>
        <w:spacing w:after="148"/>
        <w:ind w:left="370"/>
        <w:rPr>
          <w:sz w:val="32"/>
          <w:szCs w:val="32"/>
        </w:rPr>
      </w:pPr>
      <w:r w:rsidRPr="00A46E93">
        <w:rPr>
          <w:sz w:val="32"/>
          <w:szCs w:val="32"/>
        </w:rPr>
        <w:t>Diode clamping circuits are used to shift the DC level of a waveform. If a signal has passed through a capacitor, the DC component is blocked. A clamping circuit can restore the DC level. For this reason, these circuits are sometimes called DC restorers. There are two kinds of clamping circuits, positive clampers and negative clampers.</w:t>
      </w:r>
    </w:p>
    <w:p w:rsidR="009B3F9A" w:rsidRPr="00A46E93" w:rsidRDefault="009B3F9A" w:rsidP="00C02B19">
      <w:pPr>
        <w:ind w:left="370"/>
        <w:rPr>
          <w:sz w:val="32"/>
          <w:szCs w:val="32"/>
        </w:rPr>
      </w:pPr>
      <w:r w:rsidRPr="00A46E93">
        <w:rPr>
          <w:sz w:val="32"/>
          <w:szCs w:val="32"/>
        </w:rPr>
        <w:t>Fig.5 shows a positive diode clamper that inserts a positive DC level in the output waveform.</w:t>
      </w:r>
    </w:p>
    <w:p w:rsidR="009B3F9A" w:rsidRPr="00A46E93" w:rsidRDefault="009B3F9A" w:rsidP="00C02B19">
      <w:pPr>
        <w:spacing w:after="127" w:line="256" w:lineRule="auto"/>
        <w:ind w:left="360" w:right="-140"/>
        <w:rPr>
          <w:sz w:val="32"/>
          <w:szCs w:val="32"/>
        </w:rPr>
      </w:pPr>
      <w:r w:rsidRPr="00A46E93">
        <w:rPr>
          <w:noProof/>
          <w:sz w:val="32"/>
          <w:szCs w:val="32"/>
        </w:rPr>
        <mc:AlternateContent>
          <mc:Choice Requires="wpg">
            <w:drawing>
              <wp:inline distT="0" distB="0" distL="0" distR="0" wp14:anchorId="297F1AAA" wp14:editId="0C2EA3F5">
                <wp:extent cx="6509385" cy="1816735"/>
                <wp:effectExtent l="0" t="0" r="15240" b="78740"/>
                <wp:docPr id="38" name="مجموعة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9385" cy="1816735"/>
                          <a:chOff x="0" y="0"/>
                          <a:chExt cx="65091" cy="18168"/>
                        </a:xfrm>
                      </wpg:grpSpPr>
                      <wps:wsp>
                        <wps:cNvPr id="39" name="Rectangle 574"/>
                        <wps:cNvSpPr>
                          <a:spLocks noChangeArrowheads="1"/>
                        </wps:cNvSpPr>
                        <wps:spPr bwMode="auto">
                          <a:xfrm>
                            <a:off x="64584" y="15924"/>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F9A" w:rsidRDefault="009B3F9A" w:rsidP="009B3F9A">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40" name="Picture 6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484" cy="177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Picture 6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8310" y="805"/>
                            <a:ext cx="1249" cy="15956"/>
                          </a:xfrm>
                          <a:prstGeom prst="rect">
                            <a:avLst/>
                          </a:prstGeom>
                          <a:noFill/>
                          <a:extLst>
                            <a:ext uri="{909E8E84-426E-40DD-AFC4-6F175D3DCCD1}">
                              <a14:hiddenFill xmlns:a14="http://schemas.microsoft.com/office/drawing/2010/main">
                                <a:solidFill>
                                  <a:srgbClr val="FFFFFF"/>
                                </a:solidFill>
                              </a14:hiddenFill>
                            </a:ext>
                          </a:extLst>
                        </pic:spPr>
                      </pic:pic>
                      <wps:wsp>
                        <wps:cNvPr id="42" name="Shape 631"/>
                        <wps:cNvSpPr>
                          <a:spLocks/>
                        </wps:cNvSpPr>
                        <wps:spPr bwMode="auto">
                          <a:xfrm>
                            <a:off x="48863" y="1028"/>
                            <a:ext cx="190" cy="15031"/>
                          </a:xfrm>
                          <a:custGeom>
                            <a:avLst/>
                            <a:gdLst>
                              <a:gd name="T0" fmla="*/ 0 w 19050"/>
                              <a:gd name="T1" fmla="*/ 0 h 1503045"/>
                              <a:gd name="T2" fmla="*/ 19050 w 19050"/>
                              <a:gd name="T3" fmla="*/ 1503045 h 1503045"/>
                              <a:gd name="T4" fmla="*/ 0 w 19050"/>
                              <a:gd name="T5" fmla="*/ 0 h 1503045"/>
                              <a:gd name="T6" fmla="*/ 19050 w 19050"/>
                              <a:gd name="T7" fmla="*/ 1503045 h 1503045"/>
                            </a:gdLst>
                            <a:ahLst/>
                            <a:cxnLst>
                              <a:cxn ang="0">
                                <a:pos x="T0" y="T1"/>
                              </a:cxn>
                              <a:cxn ang="0">
                                <a:pos x="T2" y="T3"/>
                              </a:cxn>
                            </a:cxnLst>
                            <a:rect l="T4" t="T5" r="T6" b="T7"/>
                            <a:pathLst>
                              <a:path w="19050" h="1503045">
                                <a:moveTo>
                                  <a:pt x="0" y="0"/>
                                </a:moveTo>
                                <a:lnTo>
                                  <a:pt x="19050" y="1503045"/>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 name="Picture 6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8630" y="8394"/>
                            <a:ext cx="15317" cy="1052"/>
                          </a:xfrm>
                          <a:prstGeom prst="rect">
                            <a:avLst/>
                          </a:prstGeom>
                          <a:noFill/>
                          <a:extLst>
                            <a:ext uri="{909E8E84-426E-40DD-AFC4-6F175D3DCCD1}">
                              <a14:hiddenFill xmlns:a14="http://schemas.microsoft.com/office/drawing/2010/main">
                                <a:solidFill>
                                  <a:srgbClr val="FFFFFF"/>
                                </a:solidFill>
                              </a14:hiddenFill>
                            </a:ext>
                          </a:extLst>
                        </pic:spPr>
                      </pic:pic>
                      <wps:wsp>
                        <wps:cNvPr id="44" name="Shape 634"/>
                        <wps:cNvSpPr>
                          <a:spLocks/>
                        </wps:cNvSpPr>
                        <wps:spPr bwMode="auto">
                          <a:xfrm>
                            <a:off x="49053" y="8743"/>
                            <a:ext cx="14383" cy="0"/>
                          </a:xfrm>
                          <a:custGeom>
                            <a:avLst/>
                            <a:gdLst>
                              <a:gd name="T0" fmla="*/ 0 w 1438275"/>
                              <a:gd name="T1" fmla="*/ 1438275 w 1438275"/>
                              <a:gd name="T2" fmla="*/ 0 w 1438275"/>
                              <a:gd name="T3" fmla="*/ 1438275 w 1438275"/>
                            </a:gdLst>
                            <a:ahLst/>
                            <a:cxnLst>
                              <a:cxn ang="0">
                                <a:pos x="T0" y="0"/>
                              </a:cxn>
                              <a:cxn ang="0">
                                <a:pos x="T1" y="0"/>
                              </a:cxn>
                            </a:cxnLst>
                            <a:rect l="T2" t="0" r="T3" b="0"/>
                            <a:pathLst>
                              <a:path w="1438275">
                                <a:moveTo>
                                  <a:pt x="0" y="0"/>
                                </a:moveTo>
                                <a:lnTo>
                                  <a:pt x="1438275"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97F1AAA" id="مجموعة 38" o:spid="_x0000_s1061" style="width:512.55pt;height:143.05pt;mso-position-horizontal-relative:char;mso-position-vertical-relative:line" coordsize="65091,1816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">
                <v:rect id="Rectangle 574" o:spid="_x0000_s1062" style="position:absolute;left:64584;top:15924;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9B3F9A" w:rsidRDefault="009B3F9A" w:rsidP="009B3F9A">
                        <w:pPr>
                          <w:spacing w:after="160" w:line="256" w:lineRule="auto"/>
                        </w:pPr>
                        <w:r>
                          <w:t xml:space="preserve"> </w:t>
                        </w:r>
                      </w:p>
                    </w:txbxContent>
                  </v:textbox>
                </v:rect>
                <v:shape id="Picture 628" o:spid="_x0000_s1063" type="#_x0000_t75" style="position:absolute;width:64484;height:17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">
                  <v:imagedata r:id="rId35" o:title=""/>
                </v:shape>
                <v:shape id="Picture 630" o:spid="_x0000_s1064" type="#_x0000_t75" style="position:absolute;left:48310;top:805;width:1249;height:15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">
                  <v:imagedata r:id="rId36" o:title=""/>
                </v:shape>
                <v:shape id="Shape 631" o:spid="_x0000_s1065" style="position:absolute;left:48863;top:1028;width:190;height:15031;visibility:visible;mso-wrap-style:square;v-text-anchor:top" coordsize="19050,150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" path="m,l19050,1503045e" filled="f" strokeweight="2pt">
                  <v:path arrowok="t" o:connecttype="custom" o:connectlocs="0,0;190,15031" o:connectangles="0,0" textboxrect="0,0,19050,1503045"/>
                </v:shape>
                <v:shape id="Picture 633" o:spid="_x0000_s1066" type="#_x0000_t75" style="position:absolute;left:48630;top:8394;width:15317;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">
                  <v:imagedata r:id="rId37" o:title=""/>
                </v:shape>
                <v:shape id="Shape 634" o:spid="_x0000_s1067" style="position:absolute;left:49053;top:8743;width:14383;height:0;visibility:visible;mso-wrap-style:square;v-text-anchor:top" coordsize="1438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" path="m,l1438275,e" filled="f" strokeweight="2pt">
                  <v:path arrowok="t" o:connecttype="custom" o:connectlocs="0,0;14383,0" o:connectangles="0,0" textboxrect="0,0,1438275,0"/>
                </v:shape>
                <w10:wrap anchorx="page"/>
                <w10:anchorlock/>
              </v:group>
            </w:pict>
          </mc:Fallback>
        </mc:AlternateContent>
      </w:r>
    </w:p>
    <w:p w:rsidR="009B3F9A" w:rsidRPr="00A46E93" w:rsidRDefault="009B3F9A" w:rsidP="00C02B19">
      <w:pPr>
        <w:spacing w:after="145"/>
        <w:ind w:left="2485"/>
        <w:rPr>
          <w:sz w:val="32"/>
          <w:szCs w:val="32"/>
        </w:rPr>
      </w:pPr>
      <w:r w:rsidRPr="00A46E93">
        <w:rPr>
          <w:sz w:val="32"/>
          <w:szCs w:val="32"/>
        </w:rPr>
        <w:t>Figure 5: Unbiased Positive Clamping Circuit</w:t>
      </w:r>
    </w:p>
    <w:p w:rsidR="009B3F9A" w:rsidRPr="00A46E93" w:rsidRDefault="009B3F9A" w:rsidP="00C02B19">
      <w:pPr>
        <w:spacing w:after="172"/>
        <w:ind w:left="370"/>
        <w:rPr>
          <w:sz w:val="32"/>
          <w:szCs w:val="32"/>
        </w:rPr>
      </w:pPr>
      <w:r w:rsidRPr="00A46E93">
        <w:rPr>
          <w:sz w:val="32"/>
          <w:szCs w:val="32"/>
        </w:rPr>
        <w:t>During the negative half cycle, the diode conducts and the capacitor charges to Vp volts (assuming ideal diode). In the positive half cycle, the capacitor which was charged initially, discharges through the resistor by a time constant RLC. This happens only if RLC time constant is much less than half the time period of the waveform. Hence if RLC is larger than half the time period, it will not discharge through RL. Now C acts as a DC battery of Vp volt.</w:t>
      </w:r>
    </w:p>
    <w:p w:rsidR="009B3F9A" w:rsidRPr="00A46E93" w:rsidRDefault="009B3F9A" w:rsidP="00C02B19">
      <w:pPr>
        <w:ind w:left="370"/>
        <w:rPr>
          <w:sz w:val="32"/>
          <w:szCs w:val="32"/>
        </w:rPr>
      </w:pPr>
      <w:r w:rsidRPr="00A46E93">
        <w:rPr>
          <w:sz w:val="32"/>
          <w:szCs w:val="32"/>
        </w:rPr>
        <w:t>Hence during the positive half cycle, the diode is reverse biased by (</w:t>
      </w:r>
      <w:r w:rsidRPr="00A46E93">
        <w:rPr>
          <w:rFonts w:ascii="Cambria Math" w:eastAsia="Cambria Math" w:hAnsi="Cambria Math" w:cs="Cambria Math"/>
          <w:sz w:val="32"/>
          <w:szCs w:val="32"/>
        </w:rPr>
        <w:t>𝑉</w:t>
      </w:r>
      <w:r w:rsidRPr="00A46E93">
        <w:rPr>
          <w:rFonts w:ascii="Cambria Math" w:eastAsia="Cambria Math" w:hAnsi="Cambria Math" w:cs="Cambria Math"/>
          <w:sz w:val="32"/>
          <w:szCs w:val="32"/>
          <w:vertAlign w:val="subscript"/>
        </w:rPr>
        <w:t>𝑖𝑛</w:t>
      </w:r>
      <w:r w:rsidRPr="00A46E93">
        <w:rPr>
          <w:sz w:val="32"/>
          <w:szCs w:val="32"/>
        </w:rPr>
        <w:t xml:space="preserve">+ Vp) volts, which appears across it. The magnitude of RL and C </w:t>
      </w:r>
      <w:r w:rsidRPr="00A46E93">
        <w:rPr>
          <w:sz w:val="32"/>
          <w:szCs w:val="32"/>
        </w:rPr>
        <w:lastRenderedPageBreak/>
        <w:t>must be chosen such that the time constant τ = RLC is large enough to ensure the voltage across the capacitor does not discharge significantly during the interval of the diode when it is non-conducting (τ &gt;&gt; T). So, for an acceptable approximation we have:</w:t>
      </w:r>
    </w:p>
    <w:p w:rsidR="009B3F9A" w:rsidRPr="00A46E93" w:rsidRDefault="009B3F9A" w:rsidP="00C02B19">
      <w:pPr>
        <w:spacing w:after="186" w:line="256" w:lineRule="auto"/>
        <w:ind w:left="351"/>
        <w:rPr>
          <w:sz w:val="32"/>
          <w:szCs w:val="32"/>
        </w:rPr>
      </w:pPr>
      <w:r w:rsidRPr="00A46E93">
        <w:rPr>
          <w:rFonts w:ascii="Cambria Math" w:eastAsia="Cambria Math" w:hAnsi="Cambria Math" w:cs="Cambria Math"/>
          <w:sz w:val="32"/>
          <w:szCs w:val="32"/>
        </w:rPr>
        <w:t>𝑅</w:t>
      </w:r>
      <w:r w:rsidRPr="00A46E93">
        <w:rPr>
          <w:rFonts w:ascii="Cambria Math" w:eastAsia="Cambria Math" w:hAnsi="Cambria Math" w:cs="Cambria Math"/>
          <w:sz w:val="32"/>
          <w:szCs w:val="32"/>
          <w:vertAlign w:val="subscript"/>
        </w:rPr>
        <w:t>𝐿</w:t>
      </w:r>
      <w:r w:rsidRPr="00A46E93">
        <w:rPr>
          <w:rFonts w:ascii="Cambria Math" w:eastAsia="Cambria Math" w:hAnsi="Cambria Math" w:cs="Cambria Math"/>
          <w:sz w:val="32"/>
          <w:szCs w:val="32"/>
        </w:rPr>
        <w:t>. 𝐶 =̃ 10𝑇</w:t>
      </w:r>
    </w:p>
    <w:p w:rsidR="009B3F9A" w:rsidRPr="00A46E93" w:rsidRDefault="009B3F9A" w:rsidP="00C02B19">
      <w:pPr>
        <w:ind w:left="370"/>
        <w:rPr>
          <w:sz w:val="32"/>
          <w:szCs w:val="32"/>
        </w:rPr>
      </w:pPr>
      <w:r w:rsidRPr="00A46E93">
        <w:rPr>
          <w:sz w:val="32"/>
          <w:szCs w:val="32"/>
        </w:rPr>
        <w:t>Where T is the time period of the input signal.</w:t>
      </w:r>
    </w:p>
    <w:p w:rsidR="009B3F9A" w:rsidRPr="00A46E93" w:rsidRDefault="009B3F9A" w:rsidP="00C02B19">
      <w:pPr>
        <w:ind w:left="370"/>
        <w:rPr>
          <w:sz w:val="32"/>
          <w:szCs w:val="32"/>
        </w:rPr>
      </w:pPr>
      <w:r w:rsidRPr="00A46E93">
        <w:rPr>
          <w:sz w:val="32"/>
          <w:szCs w:val="32"/>
        </w:rPr>
        <w:t xml:space="preserve">Biased clamping circuits produce an output waveform which is clamped by a variable level defined by a bias voltage source connected in series with the diode. If a battery of value </w:t>
      </w:r>
      <w:r w:rsidRPr="00A46E93">
        <w:rPr>
          <w:rFonts w:ascii="Cambria Math" w:eastAsia="Cambria Math" w:hAnsi="Cambria Math" w:cs="Cambria Math"/>
          <w:sz w:val="32"/>
          <w:szCs w:val="32"/>
        </w:rPr>
        <w:t>𝑉</w:t>
      </w:r>
      <w:r w:rsidRPr="00A46E93">
        <w:rPr>
          <w:rFonts w:ascii="Cambria Math" w:eastAsia="Cambria Math" w:hAnsi="Cambria Math" w:cs="Cambria Math"/>
          <w:sz w:val="32"/>
          <w:szCs w:val="32"/>
          <w:vertAlign w:val="subscript"/>
        </w:rPr>
        <w:t>𝐵</w:t>
      </w:r>
      <w:r w:rsidRPr="00A46E93">
        <w:rPr>
          <w:sz w:val="32"/>
          <w:szCs w:val="32"/>
        </w:rPr>
        <w:t xml:space="preserve">is added to forward bias the diode of Fig.5 then the clamping level of the output waveform is raised from Vp to Vp + </w:t>
      </w:r>
      <w:r w:rsidRPr="00A46E93">
        <w:rPr>
          <w:rFonts w:ascii="Cambria Math" w:eastAsia="Cambria Math" w:hAnsi="Cambria Math" w:cs="Cambria Math"/>
          <w:sz w:val="32"/>
          <w:szCs w:val="32"/>
        </w:rPr>
        <w:t>𝑉</w:t>
      </w:r>
      <w:r w:rsidRPr="00A46E93">
        <w:rPr>
          <w:rFonts w:ascii="Cambria Math" w:eastAsia="Cambria Math" w:hAnsi="Cambria Math" w:cs="Cambria Math"/>
          <w:sz w:val="32"/>
          <w:szCs w:val="32"/>
          <w:vertAlign w:val="subscript"/>
        </w:rPr>
        <w:t>𝐵</w:t>
      </w:r>
      <w:r w:rsidRPr="00A46E93">
        <w:rPr>
          <w:sz w:val="32"/>
          <w:szCs w:val="32"/>
        </w:rPr>
        <w:t xml:space="preserve">volts. Consider Fig.6, where a biased positive clamper circuit is presented. The capacitor gets charged to Vp + </w:t>
      </w:r>
      <w:r w:rsidRPr="00A46E93">
        <w:rPr>
          <w:rFonts w:ascii="Cambria Math" w:eastAsia="Cambria Math" w:hAnsi="Cambria Math" w:cs="Cambria Math"/>
          <w:sz w:val="32"/>
          <w:szCs w:val="32"/>
        </w:rPr>
        <w:t>𝑉</w:t>
      </w:r>
      <w:r w:rsidRPr="00A46E93">
        <w:rPr>
          <w:rFonts w:ascii="Cambria Math" w:eastAsia="Cambria Math" w:hAnsi="Cambria Math" w:cs="Cambria Math"/>
          <w:sz w:val="32"/>
          <w:szCs w:val="32"/>
          <w:vertAlign w:val="subscript"/>
        </w:rPr>
        <w:t>𝐵</w:t>
      </w:r>
      <w:r w:rsidRPr="00A46E93">
        <w:rPr>
          <w:sz w:val="32"/>
          <w:szCs w:val="32"/>
        </w:rPr>
        <w:t xml:space="preserve">volts assuming an ideal diode. In the positive half cycle the same C acts as a battery of Vp + </w:t>
      </w:r>
      <w:r w:rsidRPr="00A46E93">
        <w:rPr>
          <w:rFonts w:ascii="Cambria Math" w:eastAsia="Cambria Math" w:hAnsi="Cambria Math" w:cs="Cambria Math"/>
          <w:sz w:val="32"/>
          <w:szCs w:val="32"/>
        </w:rPr>
        <w:t>𝑉</w:t>
      </w:r>
      <w:r w:rsidRPr="00A46E93">
        <w:rPr>
          <w:rFonts w:ascii="Cambria Math" w:eastAsia="Cambria Math" w:hAnsi="Cambria Math" w:cs="Cambria Math"/>
          <w:sz w:val="32"/>
          <w:szCs w:val="32"/>
          <w:vertAlign w:val="subscript"/>
        </w:rPr>
        <w:t>𝐵</w:t>
      </w:r>
      <w:r w:rsidRPr="00A46E93">
        <w:rPr>
          <w:sz w:val="32"/>
          <w:szCs w:val="32"/>
        </w:rPr>
        <w:t>volts, and hence the output is (</w:t>
      </w:r>
      <w:r w:rsidRPr="00A46E93">
        <w:rPr>
          <w:rFonts w:ascii="Cambria Math" w:eastAsia="Cambria Math" w:hAnsi="Cambria Math" w:cs="Cambria Math"/>
          <w:sz w:val="32"/>
          <w:szCs w:val="32"/>
        </w:rPr>
        <w:t>𝑉</w:t>
      </w:r>
      <w:r w:rsidRPr="00A46E93">
        <w:rPr>
          <w:rFonts w:ascii="Cambria Math" w:eastAsia="Cambria Math" w:hAnsi="Cambria Math" w:cs="Cambria Math"/>
          <w:sz w:val="32"/>
          <w:szCs w:val="32"/>
          <w:vertAlign w:val="subscript"/>
        </w:rPr>
        <w:t>𝑖𝑛</w:t>
      </w:r>
      <w:r w:rsidRPr="00A46E93">
        <w:rPr>
          <w:sz w:val="32"/>
          <w:szCs w:val="32"/>
        </w:rPr>
        <w:t xml:space="preserve">+ Vp + </w:t>
      </w:r>
      <w:r w:rsidRPr="00A46E93">
        <w:rPr>
          <w:rFonts w:ascii="Cambria Math" w:eastAsia="Cambria Math" w:hAnsi="Cambria Math" w:cs="Cambria Math"/>
          <w:sz w:val="32"/>
          <w:szCs w:val="32"/>
        </w:rPr>
        <w:t>𝑉</w:t>
      </w:r>
      <w:r w:rsidRPr="00A46E93">
        <w:rPr>
          <w:rFonts w:ascii="Cambria Math" w:eastAsia="Cambria Math" w:hAnsi="Cambria Math" w:cs="Cambria Math"/>
          <w:sz w:val="32"/>
          <w:szCs w:val="32"/>
          <w:vertAlign w:val="subscript"/>
        </w:rPr>
        <w:t>𝐵</w:t>
      </w:r>
      <w:r w:rsidRPr="00A46E93">
        <w:rPr>
          <w:sz w:val="32"/>
          <w:szCs w:val="32"/>
        </w:rPr>
        <w:t>) volts.</w:t>
      </w:r>
    </w:p>
    <w:p w:rsidR="009B3F9A" w:rsidRPr="00A46E93" w:rsidRDefault="009B3F9A" w:rsidP="00C02B19">
      <w:pPr>
        <w:spacing w:after="124" w:line="256" w:lineRule="auto"/>
        <w:ind w:left="360" w:right="-80"/>
        <w:rPr>
          <w:sz w:val="32"/>
          <w:szCs w:val="32"/>
        </w:rPr>
      </w:pPr>
      <w:r w:rsidRPr="00A46E93">
        <w:rPr>
          <w:noProof/>
          <w:sz w:val="32"/>
          <w:szCs w:val="32"/>
        </w:rPr>
        <mc:AlternateContent>
          <mc:Choice Requires="wpg">
            <w:drawing>
              <wp:inline distT="0" distB="0" distL="0" distR="0" wp14:anchorId="7454AA51" wp14:editId="6F16EE18">
                <wp:extent cx="6471285" cy="1821815"/>
                <wp:effectExtent l="0" t="0" r="15240" b="73660"/>
                <wp:docPr id="31" name="مجموعة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1285" cy="1821815"/>
                          <a:chOff x="0" y="0"/>
                          <a:chExt cx="64710" cy="18216"/>
                        </a:xfrm>
                      </wpg:grpSpPr>
                      <wps:wsp>
                        <wps:cNvPr id="32" name="Rectangle 751"/>
                        <wps:cNvSpPr>
                          <a:spLocks noChangeArrowheads="1"/>
                        </wps:cNvSpPr>
                        <wps:spPr bwMode="auto">
                          <a:xfrm>
                            <a:off x="64203" y="15972"/>
                            <a:ext cx="674" cy="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F9A" w:rsidRDefault="009B3F9A" w:rsidP="009B3F9A">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33" name="Picture 76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198" cy="177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77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48432" y="8275"/>
                            <a:ext cx="15515" cy="1158"/>
                          </a:xfrm>
                          <a:prstGeom prst="rect">
                            <a:avLst/>
                          </a:prstGeom>
                          <a:noFill/>
                          <a:extLst>
                            <a:ext uri="{909E8E84-426E-40DD-AFC4-6F175D3DCCD1}">
                              <a14:hiddenFill xmlns:a14="http://schemas.microsoft.com/office/drawing/2010/main">
                                <a:solidFill>
                                  <a:srgbClr val="FFFFFF"/>
                                </a:solidFill>
                              </a14:hiddenFill>
                            </a:ext>
                          </a:extLst>
                        </pic:spPr>
                      </pic:pic>
                      <wps:wsp>
                        <wps:cNvPr id="35" name="Shape 777"/>
                        <wps:cNvSpPr>
                          <a:spLocks/>
                        </wps:cNvSpPr>
                        <wps:spPr bwMode="auto">
                          <a:xfrm>
                            <a:off x="48863" y="8623"/>
                            <a:ext cx="14573" cy="95"/>
                          </a:xfrm>
                          <a:custGeom>
                            <a:avLst/>
                            <a:gdLst>
                              <a:gd name="T0" fmla="*/ 0 w 1457325"/>
                              <a:gd name="T1" fmla="*/ 0 h 9525"/>
                              <a:gd name="T2" fmla="*/ 1457325 w 1457325"/>
                              <a:gd name="T3" fmla="*/ 9525 h 9525"/>
                              <a:gd name="T4" fmla="*/ 0 w 1457325"/>
                              <a:gd name="T5" fmla="*/ 0 h 9525"/>
                              <a:gd name="T6" fmla="*/ 1457325 w 1457325"/>
                              <a:gd name="T7" fmla="*/ 9525 h 9525"/>
                            </a:gdLst>
                            <a:ahLst/>
                            <a:cxnLst>
                              <a:cxn ang="0">
                                <a:pos x="T0" y="T1"/>
                              </a:cxn>
                              <a:cxn ang="0">
                                <a:pos x="T2" y="T3"/>
                              </a:cxn>
                            </a:cxnLst>
                            <a:rect l="T4" t="T5" r="T6" b="T7"/>
                            <a:pathLst>
                              <a:path w="1457325" h="9525">
                                <a:moveTo>
                                  <a:pt x="0" y="0"/>
                                </a:moveTo>
                                <a:lnTo>
                                  <a:pt x="1457325" y="9525"/>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Picture 77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8021" y="868"/>
                            <a:ext cx="1249" cy="15972"/>
                          </a:xfrm>
                          <a:prstGeom prst="rect">
                            <a:avLst/>
                          </a:prstGeom>
                          <a:noFill/>
                          <a:extLst>
                            <a:ext uri="{909E8E84-426E-40DD-AFC4-6F175D3DCCD1}">
                              <a14:hiddenFill xmlns:a14="http://schemas.microsoft.com/office/drawing/2010/main">
                                <a:solidFill>
                                  <a:srgbClr val="FFFFFF"/>
                                </a:solidFill>
                              </a14:hiddenFill>
                            </a:ext>
                          </a:extLst>
                        </pic:spPr>
                      </pic:pic>
                      <wps:wsp>
                        <wps:cNvPr id="37" name="Shape 780"/>
                        <wps:cNvSpPr>
                          <a:spLocks/>
                        </wps:cNvSpPr>
                        <wps:spPr bwMode="auto">
                          <a:xfrm>
                            <a:off x="48577" y="1098"/>
                            <a:ext cx="191" cy="15031"/>
                          </a:xfrm>
                          <a:custGeom>
                            <a:avLst/>
                            <a:gdLst>
                              <a:gd name="T0" fmla="*/ 0 w 19050"/>
                              <a:gd name="T1" fmla="*/ 0 h 1503045"/>
                              <a:gd name="T2" fmla="*/ 19050 w 19050"/>
                              <a:gd name="T3" fmla="*/ 1503045 h 1503045"/>
                              <a:gd name="T4" fmla="*/ 0 w 19050"/>
                              <a:gd name="T5" fmla="*/ 0 h 1503045"/>
                              <a:gd name="T6" fmla="*/ 19050 w 19050"/>
                              <a:gd name="T7" fmla="*/ 1503045 h 1503045"/>
                            </a:gdLst>
                            <a:ahLst/>
                            <a:cxnLst>
                              <a:cxn ang="0">
                                <a:pos x="T0" y="T1"/>
                              </a:cxn>
                              <a:cxn ang="0">
                                <a:pos x="T2" y="T3"/>
                              </a:cxn>
                            </a:cxnLst>
                            <a:rect l="T4" t="T5" r="T6" b="T7"/>
                            <a:pathLst>
                              <a:path w="19050" h="1503045">
                                <a:moveTo>
                                  <a:pt x="0" y="0"/>
                                </a:moveTo>
                                <a:lnTo>
                                  <a:pt x="19050" y="1503045"/>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54AA51" id="مجموعة 31" o:spid="_x0000_s1068" style="width:509.55pt;height:143.45pt;mso-position-horizontal-relative:char;mso-position-vertical-relative:line" coordsize="64710,1821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">
                <v:rect id="Rectangle 751" o:spid="_x0000_s1069" style="position:absolute;left:64203;top:1597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9B3F9A" w:rsidRDefault="009B3F9A" w:rsidP="009B3F9A">
                        <w:pPr>
                          <w:spacing w:after="160" w:line="256" w:lineRule="auto"/>
                        </w:pPr>
                        <w:r>
                          <w:t xml:space="preserve"> </w:t>
                        </w:r>
                      </w:p>
                    </w:txbxContent>
                  </v:textbox>
                </v:rect>
                <v:shape id="Picture 769" o:spid="_x0000_s1070" type="#_x0000_t75" style="position:absolute;width:64198;height:17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">
                  <v:imagedata r:id="rId41" o:title=""/>
                </v:shape>
                <v:shape id="Picture 776" o:spid="_x0000_s1071" type="#_x0000_t75" style="position:absolute;left:48432;top:8275;width:15515;height:1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">
                  <v:imagedata r:id="rId42" o:title=""/>
                </v:shape>
                <v:shape id="Shape 777" o:spid="_x0000_s1072" style="position:absolute;left:48863;top:8623;width:14573;height:95;visibility:visible;mso-wrap-style:square;v-text-anchor:top" coordsize="14573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" path="m,l1457325,9525e" filled="f" strokeweight="2pt">
                  <v:path arrowok="t" o:connecttype="custom" o:connectlocs="0,0;14573,95" o:connectangles="0,0" textboxrect="0,0,1457325,9525"/>
                </v:shape>
                <v:shape id="Picture 779" o:spid="_x0000_s1073" type="#_x0000_t75" style="position:absolute;left:48021;top:868;width:1249;height:15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">
                  <v:imagedata r:id="rId43" o:title=""/>
                </v:shape>
                <v:shape id="Shape 780" o:spid="_x0000_s1074" style="position:absolute;left:48577;top:1098;width:191;height:15031;visibility:visible;mso-wrap-style:square;v-text-anchor:top" coordsize="19050,150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" path="m,l19050,1503045e" filled="f" strokeweight="2pt">
                  <v:path arrowok="t" o:connecttype="custom" o:connectlocs="0,0;191,15031" o:connectangles="0,0" textboxrect="0,0,19050,1503045"/>
                </v:shape>
                <w10:wrap anchorx="page"/>
                <w10:anchorlock/>
              </v:group>
            </w:pict>
          </mc:Fallback>
        </mc:AlternateContent>
      </w:r>
    </w:p>
    <w:p w:rsidR="009B3F9A" w:rsidRPr="00A46E93" w:rsidRDefault="009B3F9A" w:rsidP="00C02B19">
      <w:pPr>
        <w:spacing w:line="256" w:lineRule="auto"/>
        <w:ind w:left="363"/>
        <w:rPr>
          <w:sz w:val="32"/>
          <w:szCs w:val="32"/>
        </w:rPr>
      </w:pPr>
      <w:r w:rsidRPr="00A46E93">
        <w:rPr>
          <w:sz w:val="32"/>
          <w:szCs w:val="32"/>
        </w:rPr>
        <w:t>Figure 6: Biased Positive Clamping Circuit</w:t>
      </w:r>
    </w:p>
    <w:p w:rsidR="009B3F9A" w:rsidRPr="00A46E93" w:rsidRDefault="009B3F9A" w:rsidP="00C02B19">
      <w:pPr>
        <w:pStyle w:val="1"/>
        <w:ind w:left="-5"/>
        <w:rPr>
          <w:sz w:val="40"/>
          <w:szCs w:val="40"/>
        </w:rPr>
      </w:pPr>
      <w:r w:rsidRPr="00A46E93">
        <w:rPr>
          <w:sz w:val="40"/>
          <w:szCs w:val="40"/>
        </w:rPr>
        <w:t>Procedure</w:t>
      </w:r>
    </w:p>
    <w:p w:rsidR="009B3F9A" w:rsidRPr="00A46E93" w:rsidRDefault="009B3F9A" w:rsidP="00C02B19">
      <w:pPr>
        <w:numPr>
          <w:ilvl w:val="0"/>
          <w:numId w:val="2"/>
        </w:numPr>
        <w:spacing w:after="3" w:line="266" w:lineRule="auto"/>
        <w:ind w:hanging="360"/>
        <w:rPr>
          <w:sz w:val="32"/>
          <w:szCs w:val="32"/>
        </w:rPr>
      </w:pPr>
      <w:r w:rsidRPr="00A46E93">
        <w:rPr>
          <w:sz w:val="32"/>
          <w:szCs w:val="32"/>
        </w:rPr>
        <w:t>Connect the clipping circuit shown in Fig.7, and apply a 20Vpp sinusoidal input waveform with frequency of 1 kHz at the input. Display and sketch both input and output signals.</w:t>
      </w:r>
    </w:p>
    <w:p w:rsidR="009B3F9A" w:rsidRPr="00A46E93" w:rsidRDefault="009B3F9A" w:rsidP="00C02B19">
      <w:pPr>
        <w:spacing w:after="127" w:line="256" w:lineRule="auto"/>
        <w:ind w:left="1517"/>
        <w:rPr>
          <w:sz w:val="32"/>
          <w:szCs w:val="32"/>
        </w:rPr>
      </w:pPr>
      <w:r w:rsidRPr="00A46E93">
        <w:rPr>
          <w:noProof/>
          <w:sz w:val="32"/>
          <w:szCs w:val="32"/>
        </w:rPr>
        <w:lastRenderedPageBreak/>
        <mc:AlternateContent>
          <mc:Choice Requires="wpg">
            <w:drawing>
              <wp:inline distT="0" distB="0" distL="0" distR="0" wp14:anchorId="5DB8F48B" wp14:editId="1B8A7302">
                <wp:extent cx="5010785" cy="2623820"/>
                <wp:effectExtent l="0" t="0" r="18415" b="71755"/>
                <wp:docPr id="26" name="مجموعة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0785" cy="2623820"/>
                          <a:chOff x="0" y="0"/>
                          <a:chExt cx="50110" cy="26239"/>
                        </a:xfrm>
                      </wpg:grpSpPr>
                      <wps:wsp>
                        <wps:cNvPr id="27" name="Rectangle 765"/>
                        <wps:cNvSpPr>
                          <a:spLocks noChangeArrowheads="1"/>
                        </wps:cNvSpPr>
                        <wps:spPr bwMode="auto">
                          <a:xfrm>
                            <a:off x="49603" y="23995"/>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F9A" w:rsidRDefault="009B3F9A" w:rsidP="009B3F9A">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28" name="Picture 77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316" cy="254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77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642" y="644"/>
                            <a:ext cx="47530" cy="23718"/>
                          </a:xfrm>
                          <a:prstGeom prst="rect">
                            <a:avLst/>
                          </a:prstGeom>
                          <a:noFill/>
                          <a:extLst>
                            <a:ext uri="{909E8E84-426E-40DD-AFC4-6F175D3DCCD1}">
                              <a14:hiddenFill xmlns:a14="http://schemas.microsoft.com/office/drawing/2010/main">
                                <a:solidFill>
                                  <a:srgbClr val="FFFFFF"/>
                                </a:solidFill>
                              </a14:hiddenFill>
                            </a:ext>
                          </a:extLst>
                        </pic:spPr>
                      </pic:pic>
                      <wps:wsp>
                        <wps:cNvPr id="30" name="Shape 774"/>
                        <wps:cNvSpPr>
                          <a:spLocks/>
                        </wps:cNvSpPr>
                        <wps:spPr bwMode="auto">
                          <a:xfrm>
                            <a:off x="452" y="454"/>
                            <a:ext cx="47910" cy="24098"/>
                          </a:xfrm>
                          <a:custGeom>
                            <a:avLst/>
                            <a:gdLst>
                              <a:gd name="T0" fmla="*/ 0 w 4791075"/>
                              <a:gd name="T1" fmla="*/ 2409825 h 2409825"/>
                              <a:gd name="T2" fmla="*/ 4791075 w 4791075"/>
                              <a:gd name="T3" fmla="*/ 2409825 h 2409825"/>
                              <a:gd name="T4" fmla="*/ 4791075 w 4791075"/>
                              <a:gd name="T5" fmla="*/ 0 h 2409825"/>
                              <a:gd name="T6" fmla="*/ 0 w 4791075"/>
                              <a:gd name="T7" fmla="*/ 0 h 2409825"/>
                              <a:gd name="T8" fmla="*/ 0 w 4791075"/>
                              <a:gd name="T9" fmla="*/ 2409825 h 2409825"/>
                              <a:gd name="T10" fmla="*/ 0 w 4791075"/>
                              <a:gd name="T11" fmla="*/ 0 h 2409825"/>
                              <a:gd name="T12" fmla="*/ 4791075 w 4791075"/>
                              <a:gd name="T13" fmla="*/ 2409825 h 2409825"/>
                            </a:gdLst>
                            <a:ahLst/>
                            <a:cxnLst>
                              <a:cxn ang="0">
                                <a:pos x="T0" y="T1"/>
                              </a:cxn>
                              <a:cxn ang="0">
                                <a:pos x="T2" y="T3"/>
                              </a:cxn>
                              <a:cxn ang="0">
                                <a:pos x="T4" y="T5"/>
                              </a:cxn>
                              <a:cxn ang="0">
                                <a:pos x="T6" y="T7"/>
                              </a:cxn>
                              <a:cxn ang="0">
                                <a:pos x="T8" y="T9"/>
                              </a:cxn>
                            </a:cxnLst>
                            <a:rect l="T10" t="T11" r="T12" b="T13"/>
                            <a:pathLst>
                              <a:path w="4791075" h="2409825">
                                <a:moveTo>
                                  <a:pt x="0" y="2409825"/>
                                </a:moveTo>
                                <a:lnTo>
                                  <a:pt x="4791075" y="2409825"/>
                                </a:lnTo>
                                <a:lnTo>
                                  <a:pt x="4791075" y="0"/>
                                </a:lnTo>
                                <a:lnTo>
                                  <a:pt x="0" y="0"/>
                                </a:lnTo>
                                <a:lnTo>
                                  <a:pt x="0" y="2409825"/>
                                </a:lnTo>
                                <a:close/>
                              </a:path>
                            </a:pathLst>
                          </a:custGeom>
                          <a:noFill/>
                          <a:ln w="38100"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DB8F48B" id="مجموعة 26" o:spid="_x0000_s1075" style="width:394.55pt;height:206.6pt;mso-position-horizontal-relative:char;mso-position-vertical-relative:line" coordsize="50110,2623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">
                <v:rect id="Rectangle 765" o:spid="_x0000_s1076" style="position:absolute;left:49603;top:2399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9B3F9A" w:rsidRDefault="009B3F9A" w:rsidP="009B3F9A">
                        <w:pPr>
                          <w:spacing w:after="160" w:line="256" w:lineRule="auto"/>
                        </w:pPr>
                        <w:r>
                          <w:t xml:space="preserve"> </w:t>
                        </w:r>
                      </w:p>
                    </w:txbxContent>
                  </v:textbox>
                </v:rect>
                <v:shape id="Picture 771" o:spid="_x0000_s1077" type="#_x0000_t75" style="position:absolute;width:49316;height:25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">
                  <v:imagedata r:id="rId46" o:title=""/>
                </v:shape>
                <v:shape id="Picture 773" o:spid="_x0000_s1078" type="#_x0000_t75" style="position:absolute;left:642;top:644;width:47530;height:2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">
                  <v:imagedata r:id="rId47" o:title=""/>
                </v:shape>
                <v:shape id="Shape 774" o:spid="_x0000_s1079" style="position:absolute;left:452;top:454;width:47910;height:24098;visibility:visible;mso-wrap-style:square;v-text-anchor:top" coordsize="4791075,240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" path="m,2409825r4791075,l4791075,,,,,2409825xe" filled="f" strokeweight="3pt">
                  <v:stroke miterlimit="83231f" joinstyle="miter" endcap="square"/>
                  <v:path arrowok="t" o:connecttype="custom" o:connectlocs="0,24098;47910,24098;47910,0;0,0;0,24098" o:connectangles="0,0,0,0,0" textboxrect="0,0,4791075,2409825"/>
                </v:shape>
                <w10:wrap anchorx="page"/>
                <w10:anchorlock/>
              </v:group>
            </w:pict>
          </mc:Fallback>
        </mc:AlternateContent>
      </w:r>
    </w:p>
    <w:p w:rsidR="009B3F9A" w:rsidRPr="00A46E93" w:rsidRDefault="009B3F9A" w:rsidP="00C02B19">
      <w:pPr>
        <w:spacing w:after="159" w:line="256" w:lineRule="auto"/>
        <w:ind w:left="363" w:right="360"/>
        <w:rPr>
          <w:sz w:val="32"/>
          <w:szCs w:val="32"/>
        </w:rPr>
      </w:pPr>
      <w:r w:rsidRPr="00A46E93">
        <w:rPr>
          <w:sz w:val="32"/>
          <w:szCs w:val="32"/>
        </w:rPr>
        <w:t>Figure 7: Practical Unbiased Parallel Clipping Circuit</w:t>
      </w:r>
    </w:p>
    <w:p w:rsidR="009B3F9A" w:rsidRPr="00A46E93" w:rsidRDefault="009B3F9A" w:rsidP="00C02B19">
      <w:pPr>
        <w:numPr>
          <w:ilvl w:val="0"/>
          <w:numId w:val="2"/>
        </w:numPr>
        <w:spacing w:after="3" w:line="266" w:lineRule="auto"/>
        <w:ind w:hanging="360"/>
        <w:rPr>
          <w:sz w:val="28"/>
          <w:szCs w:val="28"/>
        </w:rPr>
      </w:pPr>
      <w:r w:rsidRPr="00A46E93">
        <w:rPr>
          <w:sz w:val="32"/>
          <w:szCs w:val="32"/>
        </w:rPr>
        <w:t xml:space="preserve">Connect the biased parallel clipping circuit shown in Fig.8, and apply a 20Vpp sinusoidal input waveform with frequency of 1 kHz at the input. Display and sketch the input and the output </w:t>
      </w:r>
      <w:r w:rsidRPr="00A46E93">
        <w:rPr>
          <w:sz w:val="28"/>
          <w:szCs w:val="28"/>
        </w:rPr>
        <w:t>waveforms.</w:t>
      </w:r>
    </w:p>
    <w:p w:rsidR="009B3F9A" w:rsidRPr="00A46E93" w:rsidRDefault="009B3F9A" w:rsidP="00C02B19">
      <w:pPr>
        <w:spacing w:after="125" w:line="256" w:lineRule="auto"/>
        <w:ind w:left="1457"/>
        <w:rPr>
          <w:sz w:val="28"/>
          <w:szCs w:val="28"/>
        </w:rPr>
      </w:pPr>
      <w:r w:rsidRPr="00A46E93">
        <w:rPr>
          <w:noProof/>
          <w:sz w:val="28"/>
          <w:szCs w:val="28"/>
        </w:rPr>
        <mc:AlternateContent>
          <mc:Choice Requires="wpg">
            <w:drawing>
              <wp:inline distT="0" distB="0" distL="0" distR="0" wp14:anchorId="296AC688" wp14:editId="004F08BB">
                <wp:extent cx="4858385" cy="2682240"/>
                <wp:effectExtent l="0" t="0" r="18415" b="70485"/>
                <wp:docPr id="21" name="مجموعة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8385" cy="2682240"/>
                          <a:chOff x="0" y="0"/>
                          <a:chExt cx="48586" cy="26824"/>
                        </a:xfrm>
                      </wpg:grpSpPr>
                      <wps:wsp>
                        <wps:cNvPr id="22" name="Rectangle 869"/>
                        <wps:cNvSpPr>
                          <a:spLocks noChangeArrowheads="1"/>
                        </wps:cNvSpPr>
                        <wps:spPr bwMode="auto">
                          <a:xfrm>
                            <a:off x="48079" y="24580"/>
                            <a:ext cx="674" cy="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F9A" w:rsidRDefault="009B3F9A" w:rsidP="009B3F9A">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23" name="Picture 88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884" cy="260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89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42" y="647"/>
                            <a:ext cx="46101" cy="24289"/>
                          </a:xfrm>
                          <a:prstGeom prst="rect">
                            <a:avLst/>
                          </a:prstGeom>
                          <a:noFill/>
                          <a:extLst>
                            <a:ext uri="{909E8E84-426E-40DD-AFC4-6F175D3DCCD1}">
                              <a14:hiddenFill xmlns:a14="http://schemas.microsoft.com/office/drawing/2010/main">
                                <a:solidFill>
                                  <a:srgbClr val="FFFFFF"/>
                                </a:solidFill>
                              </a14:hiddenFill>
                            </a:ext>
                          </a:extLst>
                        </pic:spPr>
                      </pic:pic>
                      <wps:wsp>
                        <wps:cNvPr id="25" name="Shape 891"/>
                        <wps:cNvSpPr>
                          <a:spLocks/>
                        </wps:cNvSpPr>
                        <wps:spPr bwMode="auto">
                          <a:xfrm>
                            <a:off x="452" y="457"/>
                            <a:ext cx="46482" cy="24669"/>
                          </a:xfrm>
                          <a:custGeom>
                            <a:avLst/>
                            <a:gdLst>
                              <a:gd name="T0" fmla="*/ 0 w 4648200"/>
                              <a:gd name="T1" fmla="*/ 2466975 h 2466975"/>
                              <a:gd name="T2" fmla="*/ 4648200 w 4648200"/>
                              <a:gd name="T3" fmla="*/ 2466975 h 2466975"/>
                              <a:gd name="T4" fmla="*/ 4648200 w 4648200"/>
                              <a:gd name="T5" fmla="*/ 0 h 2466975"/>
                              <a:gd name="T6" fmla="*/ 0 w 4648200"/>
                              <a:gd name="T7" fmla="*/ 0 h 2466975"/>
                              <a:gd name="T8" fmla="*/ 0 w 4648200"/>
                              <a:gd name="T9" fmla="*/ 2466975 h 2466975"/>
                              <a:gd name="T10" fmla="*/ 0 w 4648200"/>
                              <a:gd name="T11" fmla="*/ 0 h 2466975"/>
                              <a:gd name="T12" fmla="*/ 4648200 w 4648200"/>
                              <a:gd name="T13" fmla="*/ 2466975 h 2466975"/>
                            </a:gdLst>
                            <a:ahLst/>
                            <a:cxnLst>
                              <a:cxn ang="0">
                                <a:pos x="T0" y="T1"/>
                              </a:cxn>
                              <a:cxn ang="0">
                                <a:pos x="T2" y="T3"/>
                              </a:cxn>
                              <a:cxn ang="0">
                                <a:pos x="T4" y="T5"/>
                              </a:cxn>
                              <a:cxn ang="0">
                                <a:pos x="T6" y="T7"/>
                              </a:cxn>
                              <a:cxn ang="0">
                                <a:pos x="T8" y="T9"/>
                              </a:cxn>
                            </a:cxnLst>
                            <a:rect l="T10" t="T11" r="T12" b="T13"/>
                            <a:pathLst>
                              <a:path w="4648200" h="2466975">
                                <a:moveTo>
                                  <a:pt x="0" y="2466975"/>
                                </a:moveTo>
                                <a:lnTo>
                                  <a:pt x="4648200" y="2466975"/>
                                </a:lnTo>
                                <a:lnTo>
                                  <a:pt x="4648200" y="0"/>
                                </a:lnTo>
                                <a:lnTo>
                                  <a:pt x="0" y="0"/>
                                </a:lnTo>
                                <a:lnTo>
                                  <a:pt x="0" y="2466975"/>
                                </a:lnTo>
                                <a:close/>
                              </a:path>
                            </a:pathLst>
                          </a:custGeom>
                          <a:noFill/>
                          <a:ln w="38100"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96AC688" id="مجموعة 21" o:spid="_x0000_s1080" style="width:382.55pt;height:211.2pt;mso-position-horizontal-relative:char;mso-position-vertical-relative:line" coordsize="48586,268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">
                <v:rect id="Rectangle 869" o:spid="_x0000_s1081" style="position:absolute;left:48079;top:24580;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9B3F9A" w:rsidRDefault="009B3F9A" w:rsidP="009B3F9A">
                        <w:pPr>
                          <w:spacing w:after="160" w:line="256" w:lineRule="auto"/>
                        </w:pPr>
                        <w:r>
                          <w:t xml:space="preserve"> </w:t>
                        </w:r>
                      </w:p>
                    </w:txbxContent>
                  </v:textbox>
                </v:rect>
                <v:shape id="Picture 888" o:spid="_x0000_s1082" type="#_x0000_t75" style="position:absolute;width:47884;height:26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">
                  <v:imagedata r:id="rId50" o:title=""/>
                </v:shape>
                <v:shape id="Picture 890" o:spid="_x0000_s1083" type="#_x0000_t75" style="position:absolute;left:642;top:647;width:46101;height:24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">
                  <v:imagedata r:id="rId51" o:title=""/>
                </v:shape>
                <v:shape id="Shape 891" o:spid="_x0000_s1084" style="position:absolute;left:452;top:457;width:46482;height:24669;visibility:visible;mso-wrap-style:square;v-text-anchor:top" coordsize="4648200,246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" path="m,2466975r4648200,l4648200,,,,,2466975xe" filled="f" strokeweight="3pt">
                  <v:stroke miterlimit="83231f" joinstyle="miter" endcap="square"/>
                  <v:path arrowok="t" o:connecttype="custom" o:connectlocs="0,24669;46482,24669;46482,0;0,0;0,24669" o:connectangles="0,0,0,0,0" textboxrect="0,0,4648200,2466975"/>
                </v:shape>
                <w10:wrap anchorx="page"/>
                <w10:anchorlock/>
              </v:group>
            </w:pict>
          </mc:Fallback>
        </mc:AlternateContent>
      </w:r>
    </w:p>
    <w:p w:rsidR="009B3F9A" w:rsidRPr="00A46E93" w:rsidRDefault="009B3F9A" w:rsidP="00C02B19">
      <w:pPr>
        <w:spacing w:after="159" w:line="256" w:lineRule="auto"/>
        <w:ind w:left="363" w:right="358"/>
        <w:rPr>
          <w:sz w:val="24"/>
          <w:szCs w:val="24"/>
        </w:rPr>
      </w:pPr>
      <w:r>
        <w:t>Figure 8: Practical Biased Parallel Clipping Circuit</w:t>
      </w:r>
    </w:p>
    <w:p w:rsidR="009B3F9A" w:rsidRPr="00A46E93" w:rsidRDefault="009B3F9A" w:rsidP="00C02B19">
      <w:pPr>
        <w:numPr>
          <w:ilvl w:val="0"/>
          <w:numId w:val="2"/>
        </w:numPr>
        <w:spacing w:after="3" w:line="266" w:lineRule="auto"/>
        <w:ind w:hanging="360"/>
        <w:rPr>
          <w:sz w:val="32"/>
          <w:szCs w:val="32"/>
        </w:rPr>
      </w:pPr>
      <w:r w:rsidRPr="00A46E93">
        <w:rPr>
          <w:sz w:val="32"/>
          <w:szCs w:val="32"/>
        </w:rPr>
        <w:t>Connect the series clipping circuit shown in Fig.9, and apply a 20Vpp sinusoidal input waveform with frequency of 1 kHz at the input. Display and sketch the input and the output waveforms.</w:t>
      </w:r>
    </w:p>
    <w:p w:rsidR="009B3F9A" w:rsidRPr="00A46E93" w:rsidRDefault="009B3F9A" w:rsidP="00C02B19">
      <w:pPr>
        <w:spacing w:after="125" w:line="256" w:lineRule="auto"/>
        <w:ind w:left="1591"/>
        <w:rPr>
          <w:sz w:val="24"/>
          <w:szCs w:val="24"/>
        </w:rPr>
      </w:pPr>
      <w:r w:rsidRPr="00A46E93">
        <w:rPr>
          <w:noProof/>
          <w:sz w:val="24"/>
          <w:szCs w:val="24"/>
        </w:rPr>
        <w:lastRenderedPageBreak/>
        <mc:AlternateContent>
          <mc:Choice Requires="wpg">
            <w:drawing>
              <wp:inline distT="0" distB="0" distL="0" distR="0" wp14:anchorId="730E9FAF" wp14:editId="1310EDCC">
                <wp:extent cx="4688205" cy="2682875"/>
                <wp:effectExtent l="0" t="0" r="17145" b="69850"/>
                <wp:docPr id="92" name="مجموعة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8205" cy="2682875"/>
                          <a:chOff x="0" y="0"/>
                          <a:chExt cx="46879" cy="26830"/>
                        </a:xfrm>
                      </wpg:grpSpPr>
                      <wps:wsp>
                        <wps:cNvPr id="93" name="Rectangle 884"/>
                        <wps:cNvSpPr>
                          <a:spLocks noChangeArrowheads="1"/>
                        </wps:cNvSpPr>
                        <wps:spPr bwMode="auto">
                          <a:xfrm>
                            <a:off x="46372" y="24587"/>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F9A" w:rsidRDefault="009B3F9A" w:rsidP="009B3F9A">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94" name="Picture 89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77" cy="261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5" name="Picture 89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646" y="651"/>
                            <a:ext cx="44386" cy="24384"/>
                          </a:xfrm>
                          <a:prstGeom prst="rect">
                            <a:avLst/>
                          </a:prstGeom>
                          <a:noFill/>
                          <a:extLst>
                            <a:ext uri="{909E8E84-426E-40DD-AFC4-6F175D3DCCD1}">
                              <a14:hiddenFill xmlns:a14="http://schemas.microsoft.com/office/drawing/2010/main">
                                <a:solidFill>
                                  <a:srgbClr val="FFFFFF"/>
                                </a:solidFill>
                              </a14:hiddenFill>
                            </a:ext>
                          </a:extLst>
                        </pic:spPr>
                      </pic:pic>
                      <wps:wsp>
                        <wps:cNvPr id="7296" name="Shape 896"/>
                        <wps:cNvSpPr>
                          <a:spLocks/>
                        </wps:cNvSpPr>
                        <wps:spPr bwMode="auto">
                          <a:xfrm>
                            <a:off x="455" y="461"/>
                            <a:ext cx="44768" cy="24765"/>
                          </a:xfrm>
                          <a:custGeom>
                            <a:avLst/>
                            <a:gdLst>
                              <a:gd name="T0" fmla="*/ 0 w 4476750"/>
                              <a:gd name="T1" fmla="*/ 2476500 h 2476500"/>
                              <a:gd name="T2" fmla="*/ 4476750 w 4476750"/>
                              <a:gd name="T3" fmla="*/ 2476500 h 2476500"/>
                              <a:gd name="T4" fmla="*/ 4476750 w 4476750"/>
                              <a:gd name="T5" fmla="*/ 0 h 2476500"/>
                              <a:gd name="T6" fmla="*/ 0 w 4476750"/>
                              <a:gd name="T7" fmla="*/ 0 h 2476500"/>
                              <a:gd name="T8" fmla="*/ 0 w 4476750"/>
                              <a:gd name="T9" fmla="*/ 2476500 h 2476500"/>
                              <a:gd name="T10" fmla="*/ 0 w 4476750"/>
                              <a:gd name="T11" fmla="*/ 0 h 2476500"/>
                              <a:gd name="T12" fmla="*/ 4476750 w 4476750"/>
                              <a:gd name="T13" fmla="*/ 2476500 h 2476500"/>
                            </a:gdLst>
                            <a:ahLst/>
                            <a:cxnLst>
                              <a:cxn ang="0">
                                <a:pos x="T0" y="T1"/>
                              </a:cxn>
                              <a:cxn ang="0">
                                <a:pos x="T2" y="T3"/>
                              </a:cxn>
                              <a:cxn ang="0">
                                <a:pos x="T4" y="T5"/>
                              </a:cxn>
                              <a:cxn ang="0">
                                <a:pos x="T6" y="T7"/>
                              </a:cxn>
                              <a:cxn ang="0">
                                <a:pos x="T8" y="T9"/>
                              </a:cxn>
                            </a:cxnLst>
                            <a:rect l="T10" t="T11" r="T12" b="T13"/>
                            <a:pathLst>
                              <a:path w="4476750" h="2476500">
                                <a:moveTo>
                                  <a:pt x="0" y="2476500"/>
                                </a:moveTo>
                                <a:lnTo>
                                  <a:pt x="4476750" y="2476500"/>
                                </a:lnTo>
                                <a:lnTo>
                                  <a:pt x="4476750" y="0"/>
                                </a:lnTo>
                                <a:lnTo>
                                  <a:pt x="0" y="0"/>
                                </a:lnTo>
                                <a:lnTo>
                                  <a:pt x="0" y="2476500"/>
                                </a:lnTo>
                                <a:close/>
                              </a:path>
                            </a:pathLst>
                          </a:custGeom>
                          <a:noFill/>
                          <a:ln w="38100"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30E9FAF" id="مجموعة 16" o:spid="_x0000_s1085" style="width:369.15pt;height:211.25pt;mso-position-horizontal-relative:char;mso-position-vertical-relative:line" coordsize="46879,2683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">
                <v:rect id="Rectangle 884" o:spid="_x0000_s1086" style="position:absolute;left:46372;top:2458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9B3F9A" w:rsidRDefault="009B3F9A" w:rsidP="009B3F9A">
                        <w:pPr>
                          <w:spacing w:after="160" w:line="256" w:lineRule="auto"/>
                        </w:pPr>
                        <w:r>
                          <w:t xml:space="preserve"> </w:t>
                        </w:r>
                      </w:p>
                    </w:txbxContent>
                  </v:textbox>
                </v:rect>
                <v:shape id="Picture 893" o:spid="_x0000_s1087" type="#_x0000_t75" style="position:absolute;width:46177;height:26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">
                  <v:imagedata r:id="rId54" o:title=""/>
                </v:shape>
                <v:shape id="Picture 895" o:spid="_x0000_s1088" type="#_x0000_t75" style="position:absolute;left:646;top:651;width:44386;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">
                  <v:imagedata r:id="rId55" o:title=""/>
                </v:shape>
                <v:shape id="Shape 896" o:spid="_x0000_s1089" style="position:absolute;left:455;top:461;width:44768;height:24765;visibility:visible;mso-wrap-style:square;v-text-anchor:top" coordsize="4476750,247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" path="m,2476500r4476750,l4476750,,,,,2476500xe" filled="f" strokeweight="3pt">
                  <v:stroke miterlimit="83231f" joinstyle="miter" endcap="square"/>
                  <v:path arrowok="t" o:connecttype="custom" o:connectlocs="0,24765;44768,24765;44768,0;0,0;0,24765" o:connectangles="0,0,0,0,0" textboxrect="0,0,4476750,2476500"/>
                </v:shape>
                <w10:wrap anchorx="page"/>
                <w10:anchorlock/>
              </v:group>
            </w:pict>
          </mc:Fallback>
        </mc:AlternateContent>
      </w:r>
    </w:p>
    <w:p w:rsidR="009B3F9A" w:rsidRPr="00A46E93" w:rsidRDefault="009B3F9A" w:rsidP="00C02B19">
      <w:pPr>
        <w:spacing w:after="159" w:line="256" w:lineRule="auto"/>
        <w:ind w:left="363" w:right="360"/>
        <w:rPr>
          <w:sz w:val="24"/>
          <w:szCs w:val="24"/>
        </w:rPr>
      </w:pPr>
      <w:r w:rsidRPr="00A46E93">
        <w:rPr>
          <w:sz w:val="24"/>
          <w:szCs w:val="24"/>
        </w:rPr>
        <w:t>Figure 9: Practical Unbiased Series Clipping Circuit</w:t>
      </w:r>
    </w:p>
    <w:p w:rsidR="009B3F9A" w:rsidRPr="00A46E93" w:rsidRDefault="009B3F9A" w:rsidP="00C02B19">
      <w:pPr>
        <w:numPr>
          <w:ilvl w:val="0"/>
          <w:numId w:val="2"/>
        </w:numPr>
        <w:spacing w:after="3" w:line="266" w:lineRule="auto"/>
        <w:ind w:hanging="360"/>
        <w:rPr>
          <w:sz w:val="32"/>
          <w:szCs w:val="32"/>
        </w:rPr>
      </w:pPr>
      <w:r w:rsidRPr="00A46E93">
        <w:rPr>
          <w:sz w:val="32"/>
          <w:szCs w:val="32"/>
        </w:rPr>
        <w:t>Connect the biased series clipping circuit shown in Fig.10, and apply a 20Vpp sinusoidal input waveform with frequency of 1 kHz at the input. Display and sketch the input and the output waveforms.</w:t>
      </w:r>
    </w:p>
    <w:p w:rsidR="009B3F9A" w:rsidRPr="00A46E93" w:rsidRDefault="009B3F9A" w:rsidP="00C02B19">
      <w:pPr>
        <w:spacing w:after="125" w:line="256" w:lineRule="auto"/>
        <w:ind w:left="1426"/>
        <w:rPr>
          <w:sz w:val="24"/>
          <w:szCs w:val="24"/>
        </w:rPr>
      </w:pPr>
      <w:r w:rsidRPr="00A46E93">
        <w:rPr>
          <w:noProof/>
          <w:sz w:val="24"/>
          <w:szCs w:val="24"/>
        </w:rPr>
        <mc:AlternateContent>
          <mc:Choice Requires="wpg">
            <w:drawing>
              <wp:inline distT="0" distB="0" distL="0" distR="0" wp14:anchorId="0B7F584B" wp14:editId="2F6AFD07">
                <wp:extent cx="4898390" cy="2720340"/>
                <wp:effectExtent l="0" t="0" r="16510" b="70485"/>
                <wp:docPr id="7297" name="مجموعة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8390" cy="2720340"/>
                          <a:chOff x="0" y="0"/>
                          <a:chExt cx="48982" cy="27205"/>
                        </a:xfrm>
                      </wpg:grpSpPr>
                      <wps:wsp>
                        <wps:cNvPr id="7298" name="Rectangle 981"/>
                        <wps:cNvSpPr>
                          <a:spLocks noChangeArrowheads="1"/>
                        </wps:cNvSpPr>
                        <wps:spPr bwMode="auto">
                          <a:xfrm>
                            <a:off x="48475" y="24961"/>
                            <a:ext cx="674" cy="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F9A" w:rsidRDefault="009B3F9A" w:rsidP="009B3F9A">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7299" name="Picture 100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265" cy="264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00" name="Picture 100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650" y="647"/>
                            <a:ext cx="46482" cy="24670"/>
                          </a:xfrm>
                          <a:prstGeom prst="rect">
                            <a:avLst/>
                          </a:prstGeom>
                          <a:noFill/>
                          <a:extLst>
                            <a:ext uri="{909E8E84-426E-40DD-AFC4-6F175D3DCCD1}">
                              <a14:hiddenFill xmlns:a14="http://schemas.microsoft.com/office/drawing/2010/main">
                                <a:solidFill>
                                  <a:srgbClr val="FFFFFF"/>
                                </a:solidFill>
                              </a14:hiddenFill>
                            </a:ext>
                          </a:extLst>
                        </pic:spPr>
                      </pic:pic>
                      <wps:wsp>
                        <wps:cNvPr id="7301" name="Shape 1003"/>
                        <wps:cNvSpPr>
                          <a:spLocks/>
                        </wps:cNvSpPr>
                        <wps:spPr bwMode="auto">
                          <a:xfrm>
                            <a:off x="459" y="457"/>
                            <a:ext cx="46863" cy="25050"/>
                          </a:xfrm>
                          <a:custGeom>
                            <a:avLst/>
                            <a:gdLst>
                              <a:gd name="T0" fmla="*/ 0 w 4686300"/>
                              <a:gd name="T1" fmla="*/ 2505075 h 2505075"/>
                              <a:gd name="T2" fmla="*/ 4686300 w 4686300"/>
                              <a:gd name="T3" fmla="*/ 2505075 h 2505075"/>
                              <a:gd name="T4" fmla="*/ 4686300 w 4686300"/>
                              <a:gd name="T5" fmla="*/ 0 h 2505075"/>
                              <a:gd name="T6" fmla="*/ 0 w 4686300"/>
                              <a:gd name="T7" fmla="*/ 0 h 2505075"/>
                              <a:gd name="T8" fmla="*/ 0 w 4686300"/>
                              <a:gd name="T9" fmla="*/ 2505075 h 2505075"/>
                              <a:gd name="T10" fmla="*/ 0 w 4686300"/>
                              <a:gd name="T11" fmla="*/ 0 h 2505075"/>
                              <a:gd name="T12" fmla="*/ 4686300 w 4686300"/>
                              <a:gd name="T13" fmla="*/ 2505075 h 2505075"/>
                            </a:gdLst>
                            <a:ahLst/>
                            <a:cxnLst>
                              <a:cxn ang="0">
                                <a:pos x="T0" y="T1"/>
                              </a:cxn>
                              <a:cxn ang="0">
                                <a:pos x="T2" y="T3"/>
                              </a:cxn>
                              <a:cxn ang="0">
                                <a:pos x="T4" y="T5"/>
                              </a:cxn>
                              <a:cxn ang="0">
                                <a:pos x="T6" y="T7"/>
                              </a:cxn>
                              <a:cxn ang="0">
                                <a:pos x="T8" y="T9"/>
                              </a:cxn>
                            </a:cxnLst>
                            <a:rect l="T10" t="T11" r="T12" b="T13"/>
                            <a:pathLst>
                              <a:path w="4686300" h="2505075">
                                <a:moveTo>
                                  <a:pt x="0" y="2505075"/>
                                </a:moveTo>
                                <a:lnTo>
                                  <a:pt x="4686300" y="2505075"/>
                                </a:lnTo>
                                <a:lnTo>
                                  <a:pt x="4686300" y="0"/>
                                </a:lnTo>
                                <a:lnTo>
                                  <a:pt x="0" y="0"/>
                                </a:lnTo>
                                <a:lnTo>
                                  <a:pt x="0" y="2505075"/>
                                </a:lnTo>
                                <a:close/>
                              </a:path>
                            </a:pathLst>
                          </a:custGeom>
                          <a:noFill/>
                          <a:ln w="38100"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B7F584B" id="مجموعة 11" o:spid="_x0000_s1090" style="width:385.7pt;height:214.2pt;mso-position-horizontal-relative:char;mso-position-vertical-relative:line" coordsize="48982,2720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">
                <v:rect id="Rectangle 981" o:spid="_x0000_s1091" style="position:absolute;left:48475;top:24961;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" filled="f" stroked="f">
                  <v:textbox inset="0,0,0,0">
                    <w:txbxContent>
                      <w:p w:rsidR="009B3F9A" w:rsidRDefault="009B3F9A" w:rsidP="009B3F9A">
                        <w:pPr>
                          <w:spacing w:after="160" w:line="256" w:lineRule="auto"/>
                        </w:pPr>
                        <w:r>
                          <w:t xml:space="preserve"> </w:t>
                        </w:r>
                      </w:p>
                    </w:txbxContent>
                  </v:textbox>
                </v:rect>
                <v:shape id="Picture 1000" o:spid="_x0000_s1092" type="#_x0000_t75" style="position:absolute;width:48265;height:26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">
                  <v:imagedata r:id="rId58" o:title=""/>
                </v:shape>
                <v:shape id="Picture 1002" o:spid="_x0000_s1093" type="#_x0000_t75" style="position:absolute;left:650;top:647;width:46482;height:24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">
                  <v:imagedata r:id="rId59" o:title=""/>
                </v:shape>
                <v:shape id="Shape 1003" o:spid="_x0000_s1094" style="position:absolute;left:459;top:457;width:46863;height:25050;visibility:visible;mso-wrap-style:square;v-text-anchor:top" coordsize="4686300,250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" path="m,2505075r4686300,l4686300,,,,,2505075xe" filled="f" strokeweight="3pt">
                  <v:stroke miterlimit="83231f" joinstyle="miter" endcap="square"/>
                  <v:path arrowok="t" o:connecttype="custom" o:connectlocs="0,25050;46863,25050;46863,0;0,0;0,25050" o:connectangles="0,0,0,0,0" textboxrect="0,0,4686300,2505075"/>
                </v:shape>
                <w10:wrap anchorx="page"/>
                <w10:anchorlock/>
              </v:group>
            </w:pict>
          </mc:Fallback>
        </mc:AlternateContent>
      </w:r>
    </w:p>
    <w:p w:rsidR="009B3F9A" w:rsidRPr="00A46E93" w:rsidRDefault="009B3F9A" w:rsidP="00C02B19">
      <w:pPr>
        <w:spacing w:after="159" w:line="256" w:lineRule="auto"/>
        <w:ind w:left="363" w:right="357"/>
        <w:rPr>
          <w:sz w:val="24"/>
          <w:szCs w:val="24"/>
        </w:rPr>
      </w:pPr>
      <w:r w:rsidRPr="00A46E93">
        <w:rPr>
          <w:sz w:val="24"/>
          <w:szCs w:val="24"/>
        </w:rPr>
        <w:t>Figure 10: Practical Biased Series Clipping Circuit</w:t>
      </w:r>
    </w:p>
    <w:p w:rsidR="009B3F9A" w:rsidRPr="00A46E93" w:rsidRDefault="009B3F9A" w:rsidP="00C02B19">
      <w:pPr>
        <w:numPr>
          <w:ilvl w:val="0"/>
          <w:numId w:val="2"/>
        </w:numPr>
        <w:spacing w:after="3" w:line="266" w:lineRule="auto"/>
        <w:ind w:hanging="360"/>
        <w:rPr>
          <w:sz w:val="24"/>
          <w:szCs w:val="24"/>
        </w:rPr>
      </w:pPr>
      <w:r w:rsidRPr="00A46E93">
        <w:rPr>
          <w:sz w:val="32"/>
          <w:szCs w:val="32"/>
        </w:rPr>
        <w:t>Connect the clamping circuit shown in Fig.11, and apply a 10Vpp sinusoidal input waveform with frequency of 1 kHz at the input. Display and sketch the input and the output waveforms</w:t>
      </w:r>
      <w:r w:rsidRPr="00A46E93">
        <w:rPr>
          <w:sz w:val="24"/>
          <w:szCs w:val="24"/>
        </w:rPr>
        <w:t>.</w:t>
      </w:r>
    </w:p>
    <w:p w:rsidR="009B3F9A" w:rsidRPr="00A46E93" w:rsidRDefault="009B3F9A" w:rsidP="00C02B19">
      <w:pPr>
        <w:spacing w:after="124" w:line="256" w:lineRule="auto"/>
        <w:ind w:left="1277"/>
        <w:rPr>
          <w:sz w:val="24"/>
          <w:szCs w:val="24"/>
        </w:rPr>
      </w:pPr>
      <w:r w:rsidRPr="00A46E93">
        <w:rPr>
          <w:noProof/>
          <w:sz w:val="24"/>
          <w:szCs w:val="24"/>
        </w:rPr>
        <w:lastRenderedPageBreak/>
        <mc:AlternateContent>
          <mc:Choice Requires="wpg">
            <w:drawing>
              <wp:inline distT="0" distB="0" distL="0" distR="0" wp14:anchorId="3679CFD5" wp14:editId="7A26F37F">
                <wp:extent cx="5086985" cy="2892425"/>
                <wp:effectExtent l="0" t="0" r="18415" b="69850"/>
                <wp:docPr id="7302" name="مجموعة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985" cy="2892425"/>
                          <a:chOff x="0" y="0"/>
                          <a:chExt cx="50872" cy="28921"/>
                        </a:xfrm>
                      </wpg:grpSpPr>
                      <wps:wsp>
                        <wps:cNvPr id="7303" name="Rectangle 996"/>
                        <wps:cNvSpPr>
                          <a:spLocks noChangeArrowheads="1"/>
                        </wps:cNvSpPr>
                        <wps:spPr bwMode="auto">
                          <a:xfrm>
                            <a:off x="50365" y="26677"/>
                            <a:ext cx="674"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F9A" w:rsidRDefault="009B3F9A" w:rsidP="009B3F9A">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7304" name="Picture 100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170" cy="281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05" name="Picture 100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42" y="651"/>
                            <a:ext cx="48387" cy="26384"/>
                          </a:xfrm>
                          <a:prstGeom prst="rect">
                            <a:avLst/>
                          </a:prstGeom>
                          <a:noFill/>
                          <a:extLst>
                            <a:ext uri="{909E8E84-426E-40DD-AFC4-6F175D3DCCD1}">
                              <a14:hiddenFill xmlns:a14="http://schemas.microsoft.com/office/drawing/2010/main">
                                <a:solidFill>
                                  <a:srgbClr val="FFFFFF"/>
                                </a:solidFill>
                              </a14:hiddenFill>
                            </a:ext>
                          </a:extLst>
                        </pic:spPr>
                      </pic:pic>
                      <wps:wsp>
                        <wps:cNvPr id="7306" name="Shape 1008"/>
                        <wps:cNvSpPr>
                          <a:spLocks/>
                        </wps:cNvSpPr>
                        <wps:spPr bwMode="auto">
                          <a:xfrm>
                            <a:off x="452" y="461"/>
                            <a:ext cx="48768" cy="26765"/>
                          </a:xfrm>
                          <a:custGeom>
                            <a:avLst/>
                            <a:gdLst>
                              <a:gd name="T0" fmla="*/ 0 w 4876800"/>
                              <a:gd name="T1" fmla="*/ 2676525 h 2676525"/>
                              <a:gd name="T2" fmla="*/ 4876800 w 4876800"/>
                              <a:gd name="T3" fmla="*/ 2676525 h 2676525"/>
                              <a:gd name="T4" fmla="*/ 4876800 w 4876800"/>
                              <a:gd name="T5" fmla="*/ 0 h 2676525"/>
                              <a:gd name="T6" fmla="*/ 0 w 4876800"/>
                              <a:gd name="T7" fmla="*/ 0 h 2676525"/>
                              <a:gd name="T8" fmla="*/ 0 w 4876800"/>
                              <a:gd name="T9" fmla="*/ 2676525 h 2676525"/>
                              <a:gd name="T10" fmla="*/ 0 w 4876800"/>
                              <a:gd name="T11" fmla="*/ 0 h 2676525"/>
                              <a:gd name="T12" fmla="*/ 4876800 w 4876800"/>
                              <a:gd name="T13" fmla="*/ 2676525 h 2676525"/>
                            </a:gdLst>
                            <a:ahLst/>
                            <a:cxnLst>
                              <a:cxn ang="0">
                                <a:pos x="T0" y="T1"/>
                              </a:cxn>
                              <a:cxn ang="0">
                                <a:pos x="T2" y="T3"/>
                              </a:cxn>
                              <a:cxn ang="0">
                                <a:pos x="T4" y="T5"/>
                              </a:cxn>
                              <a:cxn ang="0">
                                <a:pos x="T6" y="T7"/>
                              </a:cxn>
                              <a:cxn ang="0">
                                <a:pos x="T8" y="T9"/>
                              </a:cxn>
                            </a:cxnLst>
                            <a:rect l="T10" t="T11" r="T12" b="T13"/>
                            <a:pathLst>
                              <a:path w="4876800" h="2676525">
                                <a:moveTo>
                                  <a:pt x="0" y="2676525"/>
                                </a:moveTo>
                                <a:lnTo>
                                  <a:pt x="4876800" y="2676525"/>
                                </a:lnTo>
                                <a:lnTo>
                                  <a:pt x="4876800" y="0"/>
                                </a:lnTo>
                                <a:lnTo>
                                  <a:pt x="0" y="0"/>
                                </a:lnTo>
                                <a:lnTo>
                                  <a:pt x="0" y="2676525"/>
                                </a:lnTo>
                                <a:close/>
                              </a:path>
                            </a:pathLst>
                          </a:custGeom>
                          <a:noFill/>
                          <a:ln w="38100"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79CFD5" id="مجموعة 6" o:spid="_x0000_s1095" style="width:400.55pt;height:227.75pt;mso-position-horizontal-relative:char;mso-position-vertical-relative:line" coordsize="50872,2892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">
                <v:rect id="Rectangle 996" o:spid="_x0000_s1096" style="position:absolute;left:50365;top:2667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K+g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GPajPjzfhCcgpw8AAAD//wMAUEsBAi0AFAAGAAgAAAAhANvh9svuAAAAhQEAABMAAAAAAAAA&#10;AAAAAAAAAAAAAFtDb250ZW50X1R5cGVzXS54bWxQSwECLQAUAAYACAAAACEAWvQsW78AAAAVAQAA&#10;CwAAAAAAAAAAAAAAAAAfAQAAX3JlbHMvLnJlbHNQSwECLQAUAAYACAAAACEAcIivoMYAAADdAAAA&#10;DwAAAAAAAAAAAAAAAAAHAgAAZHJzL2Rvd25yZXYueG1sUEsFBgAAAAADAAMAtwAAAPoCAAAAAA==&#10;" filled="f" stroked="f">
                  <v:textbox inset="0,0,0,0">
                    <w:txbxContent>
                      <w:p w:rsidR="009B3F9A" w:rsidRDefault="009B3F9A" w:rsidP="009B3F9A">
                        <w:pPr>
                          <w:spacing w:after="160" w:line="256" w:lineRule="auto"/>
                        </w:pPr>
                        <w:r>
                          <w:t xml:space="preserve"> </w:t>
                        </w:r>
                      </w:p>
                    </w:txbxContent>
                  </v:textbox>
                </v:rect>
                <v:shape id="Picture 1005" o:spid="_x0000_s1097" type="#_x0000_t75" style="position:absolute;width:50170;height:28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">
                  <v:imagedata r:id="rId62" o:title=""/>
                </v:shape>
                <v:shape id="Picture 1007" o:spid="_x0000_s1098" type="#_x0000_t75" style="position:absolute;left:642;top:651;width:48387;height:26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">
                  <v:imagedata r:id="rId63" o:title=""/>
                </v:shape>
                <v:shape id="Shape 1008" o:spid="_x0000_s1099" style="position:absolute;left:452;top:461;width:48768;height:26765;visibility:visible;mso-wrap-style:square;v-text-anchor:top" coordsize="4876800,267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" path="m,2676525r4876800,l4876800,,,,,2676525xe" filled="f" strokeweight="3pt">
                  <v:stroke miterlimit="83231f" joinstyle="miter" endcap="square"/>
                  <v:path arrowok="t" o:connecttype="custom" o:connectlocs="0,26765;48768,26765;48768,0;0,0;0,26765" o:connectangles="0,0,0,0,0" textboxrect="0,0,4876800,2676525"/>
                </v:shape>
                <w10:wrap anchorx="page"/>
                <w10:anchorlock/>
              </v:group>
            </w:pict>
          </mc:Fallback>
        </mc:AlternateContent>
      </w:r>
    </w:p>
    <w:p w:rsidR="009B3F9A" w:rsidRPr="00A46E93" w:rsidRDefault="009B3F9A" w:rsidP="00C02B19">
      <w:pPr>
        <w:spacing w:after="159" w:line="256" w:lineRule="auto"/>
        <w:ind w:left="363" w:right="363"/>
        <w:rPr>
          <w:sz w:val="24"/>
          <w:szCs w:val="24"/>
        </w:rPr>
      </w:pPr>
      <w:r w:rsidRPr="00A46E93">
        <w:rPr>
          <w:sz w:val="24"/>
          <w:szCs w:val="24"/>
        </w:rPr>
        <w:t>Figure 11: Practical Unbiased Positive Clamping Circuit</w:t>
      </w:r>
    </w:p>
    <w:p w:rsidR="009B3F9A" w:rsidRPr="00A46E93" w:rsidRDefault="009B3F9A" w:rsidP="00C02B19">
      <w:pPr>
        <w:numPr>
          <w:ilvl w:val="0"/>
          <w:numId w:val="2"/>
        </w:numPr>
        <w:spacing w:after="3" w:line="266" w:lineRule="auto"/>
        <w:ind w:hanging="360"/>
        <w:rPr>
          <w:sz w:val="32"/>
          <w:szCs w:val="32"/>
        </w:rPr>
      </w:pPr>
      <w:r w:rsidRPr="00A46E93">
        <w:rPr>
          <w:sz w:val="32"/>
          <w:szCs w:val="32"/>
        </w:rPr>
        <w:t>Repeat step 5 after applying a square wave of 10Vpp amplitude and 1 kHz frequency.</w:t>
      </w:r>
    </w:p>
    <w:p w:rsidR="009B3F9A" w:rsidRPr="00A46E93" w:rsidRDefault="009B3F9A" w:rsidP="00C02B19">
      <w:pPr>
        <w:numPr>
          <w:ilvl w:val="0"/>
          <w:numId w:val="2"/>
        </w:numPr>
        <w:spacing w:after="3" w:line="266" w:lineRule="auto"/>
        <w:ind w:hanging="360"/>
        <w:rPr>
          <w:sz w:val="24"/>
          <w:szCs w:val="24"/>
        </w:rPr>
      </w:pPr>
      <w:r w:rsidRPr="00A46E93">
        <w:rPr>
          <w:sz w:val="32"/>
          <w:szCs w:val="32"/>
        </w:rPr>
        <w:t>Connect the biased positive clamping circuit shown in Fig.12, and apply a 10Vpp sinusoidal input waveform with frequency of 1 kHz at the input. Display and sketch the input and the output waveforms</w:t>
      </w:r>
      <w:r w:rsidRPr="00A46E93">
        <w:rPr>
          <w:sz w:val="24"/>
          <w:szCs w:val="24"/>
        </w:rPr>
        <w:t>.</w:t>
      </w:r>
    </w:p>
    <w:p w:rsidR="009B3F9A" w:rsidRPr="00A46E93" w:rsidRDefault="009B3F9A" w:rsidP="00C02B19">
      <w:pPr>
        <w:spacing w:after="127" w:line="256" w:lineRule="auto"/>
        <w:ind w:left="1351"/>
        <w:rPr>
          <w:sz w:val="24"/>
          <w:szCs w:val="24"/>
        </w:rPr>
      </w:pPr>
      <w:r w:rsidRPr="00A46E93">
        <w:rPr>
          <w:noProof/>
          <w:sz w:val="24"/>
          <w:szCs w:val="24"/>
        </w:rPr>
        <mc:AlternateContent>
          <mc:Choice Requires="wpg">
            <w:drawing>
              <wp:inline distT="0" distB="0" distL="0" distR="0" wp14:anchorId="4358362A" wp14:editId="2A22B9CF">
                <wp:extent cx="4993005" cy="2775585"/>
                <wp:effectExtent l="0" t="0" r="17145" b="72390"/>
                <wp:docPr id="7307" name="مجموعة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3005" cy="2775585"/>
                          <a:chOff x="0" y="0"/>
                          <a:chExt cx="49927" cy="27756"/>
                        </a:xfrm>
                      </wpg:grpSpPr>
                      <wps:wsp>
                        <wps:cNvPr id="7308" name="Rectangle 1099"/>
                        <wps:cNvSpPr>
                          <a:spLocks noChangeArrowheads="1"/>
                        </wps:cNvSpPr>
                        <wps:spPr bwMode="auto">
                          <a:xfrm>
                            <a:off x="49420" y="25512"/>
                            <a:ext cx="674" cy="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F9A" w:rsidRDefault="009B3F9A" w:rsidP="009B3F9A">
                              <w:pPr>
                                <w:spacing w:after="160"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7309" name="Picture 11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225" cy="270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10" name="Picture 115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646" y="646"/>
                            <a:ext cx="47434" cy="25241"/>
                          </a:xfrm>
                          <a:prstGeom prst="rect">
                            <a:avLst/>
                          </a:prstGeom>
                          <a:noFill/>
                          <a:extLst>
                            <a:ext uri="{909E8E84-426E-40DD-AFC4-6F175D3DCCD1}">
                              <a14:hiddenFill xmlns:a14="http://schemas.microsoft.com/office/drawing/2010/main">
                                <a:solidFill>
                                  <a:srgbClr val="FFFFFF"/>
                                </a:solidFill>
                              </a14:hiddenFill>
                            </a:ext>
                          </a:extLst>
                        </pic:spPr>
                      </pic:pic>
                      <wps:wsp>
                        <wps:cNvPr id="7311" name="Shape 1155"/>
                        <wps:cNvSpPr>
                          <a:spLocks/>
                        </wps:cNvSpPr>
                        <wps:spPr bwMode="auto">
                          <a:xfrm>
                            <a:off x="455" y="455"/>
                            <a:ext cx="47816" cy="25623"/>
                          </a:xfrm>
                          <a:custGeom>
                            <a:avLst/>
                            <a:gdLst>
                              <a:gd name="T0" fmla="*/ 0 w 4781550"/>
                              <a:gd name="T1" fmla="*/ 2562225 h 2562225"/>
                              <a:gd name="T2" fmla="*/ 4781550 w 4781550"/>
                              <a:gd name="T3" fmla="*/ 2562225 h 2562225"/>
                              <a:gd name="T4" fmla="*/ 4781550 w 4781550"/>
                              <a:gd name="T5" fmla="*/ 0 h 2562225"/>
                              <a:gd name="T6" fmla="*/ 0 w 4781550"/>
                              <a:gd name="T7" fmla="*/ 0 h 2562225"/>
                              <a:gd name="T8" fmla="*/ 0 w 4781550"/>
                              <a:gd name="T9" fmla="*/ 2562225 h 2562225"/>
                              <a:gd name="T10" fmla="*/ 0 w 4781550"/>
                              <a:gd name="T11" fmla="*/ 0 h 2562225"/>
                              <a:gd name="T12" fmla="*/ 4781550 w 4781550"/>
                              <a:gd name="T13" fmla="*/ 2562225 h 2562225"/>
                            </a:gdLst>
                            <a:ahLst/>
                            <a:cxnLst>
                              <a:cxn ang="0">
                                <a:pos x="T0" y="T1"/>
                              </a:cxn>
                              <a:cxn ang="0">
                                <a:pos x="T2" y="T3"/>
                              </a:cxn>
                              <a:cxn ang="0">
                                <a:pos x="T4" y="T5"/>
                              </a:cxn>
                              <a:cxn ang="0">
                                <a:pos x="T6" y="T7"/>
                              </a:cxn>
                              <a:cxn ang="0">
                                <a:pos x="T8" y="T9"/>
                              </a:cxn>
                            </a:cxnLst>
                            <a:rect l="T10" t="T11" r="T12" b="T13"/>
                            <a:pathLst>
                              <a:path w="4781550" h="2562225">
                                <a:moveTo>
                                  <a:pt x="0" y="2562225"/>
                                </a:moveTo>
                                <a:lnTo>
                                  <a:pt x="4781550" y="2562225"/>
                                </a:lnTo>
                                <a:lnTo>
                                  <a:pt x="4781550" y="0"/>
                                </a:lnTo>
                                <a:lnTo>
                                  <a:pt x="0" y="0"/>
                                </a:lnTo>
                                <a:lnTo>
                                  <a:pt x="0" y="2562225"/>
                                </a:lnTo>
                                <a:close/>
                              </a:path>
                            </a:pathLst>
                          </a:custGeom>
                          <a:noFill/>
                          <a:ln w="38100" cap="sq">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358362A" id="مجموعة 1" o:spid="_x0000_s1100" style="width:393.15pt;height:218.55pt;mso-position-horizontal-relative:char;mso-position-vertical-relative:line" coordsize="49927,2775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">
                <v:rect id="Rectangle 1099" o:spid="_x0000_s1101" style="position:absolute;left:49420;top:2551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" filled="f" stroked="f">
                  <v:textbox inset="0,0,0,0">
                    <w:txbxContent>
                      <w:p w:rsidR="009B3F9A" w:rsidRDefault="009B3F9A" w:rsidP="009B3F9A">
                        <w:pPr>
                          <w:spacing w:after="160" w:line="256" w:lineRule="auto"/>
                        </w:pPr>
                        <w:r>
                          <w:t xml:space="preserve"> </w:t>
                        </w:r>
                      </w:p>
                    </w:txbxContent>
                  </v:textbox>
                </v:rect>
                <v:shape id="Picture 1152" o:spid="_x0000_s1102" type="#_x0000_t75" style="position:absolute;width:49225;height:27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">
                  <v:imagedata r:id="rId66" o:title=""/>
                </v:shape>
                <v:shape id="Picture 1154" o:spid="_x0000_s1103" type="#_x0000_t75" style="position:absolute;left:646;top:646;width:47434;height:25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">
                  <v:imagedata r:id="rId67" o:title=""/>
                </v:shape>
                <v:shape id="Shape 1155" o:spid="_x0000_s1104" style="position:absolute;left:455;top:455;width:47816;height:25623;visibility:visible;mso-wrap-style:square;v-text-anchor:top" coordsize="4781550,256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" path="m,2562225r4781550,l4781550,,,,,2562225xe" filled="f" strokeweight="3pt">
                  <v:stroke miterlimit="83231f" joinstyle="miter" endcap="square"/>
                  <v:path arrowok="t" o:connecttype="custom" o:connectlocs="0,25623;47816,25623;47816,0;0,0;0,25623" o:connectangles="0,0,0,0,0" textboxrect="0,0,4781550,2562225"/>
                </v:shape>
                <w10:wrap anchorx="page"/>
                <w10:anchorlock/>
              </v:group>
            </w:pict>
          </mc:Fallback>
        </mc:AlternateContent>
      </w:r>
    </w:p>
    <w:p w:rsidR="009B3F9A" w:rsidRPr="00A46E93" w:rsidRDefault="009B3F9A" w:rsidP="00C02B19">
      <w:pPr>
        <w:spacing w:after="159" w:line="256" w:lineRule="auto"/>
        <w:ind w:left="363" w:right="363"/>
        <w:rPr>
          <w:sz w:val="24"/>
          <w:szCs w:val="24"/>
        </w:rPr>
      </w:pPr>
      <w:r w:rsidRPr="00A46E93">
        <w:rPr>
          <w:sz w:val="24"/>
          <w:szCs w:val="24"/>
        </w:rPr>
        <w:t>Figure 12: Practical Biased Positive Clamping Circuit</w:t>
      </w:r>
    </w:p>
    <w:p w:rsidR="00C02B19" w:rsidRPr="00416733" w:rsidRDefault="009B3F9A" w:rsidP="00E722A7">
      <w:pPr>
        <w:numPr>
          <w:ilvl w:val="0"/>
          <w:numId w:val="2"/>
        </w:numPr>
        <w:spacing w:after="186" w:line="266" w:lineRule="auto"/>
        <w:ind w:hanging="360"/>
        <w:rPr>
          <w:kern w:val="28"/>
          <w:rtl/>
          <w:lang w:bidi="ar-IQ"/>
        </w:rPr>
      </w:pPr>
      <w:r w:rsidRPr="00A46E93">
        <w:rPr>
          <w:sz w:val="32"/>
          <w:szCs w:val="32"/>
        </w:rPr>
        <w:t xml:space="preserve">Repeat step 7 after applying a square wave of 10Vpp amplitude and </w:t>
      </w:r>
      <w:bookmarkStart w:id="0" w:name="_GoBack"/>
      <w:bookmarkEnd w:id="0"/>
    </w:p>
    <w:sectPr w:rsidR="00C02B19" w:rsidRPr="00416733">
      <w:footerReference w:type="default" r:id="rId6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063" w:rsidRDefault="00862063">
      <w:pPr>
        <w:spacing w:after="0" w:line="240" w:lineRule="auto"/>
      </w:pPr>
      <w:r>
        <w:separator/>
      </w:r>
    </w:p>
  </w:endnote>
  <w:endnote w:type="continuationSeparator" w:id="0">
    <w:p w:rsidR="00862063" w:rsidRDefault="0086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altName w:val="HY견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FEA" w:rsidRDefault="008744B4">
    <w:pPr>
      <w:pStyle w:val="af5"/>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FEA" w:rsidRDefault="00586FEA">
                          <w:pPr>
                            <w:pStyle w:val="a8"/>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105"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586FEA" w:rsidRDefault="00586FEA">
                    <w:pPr>
                      <w:pStyle w:val="a8"/>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FEA" w:rsidRDefault="008744B4">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E722A7">
                            <w:rPr>
                              <w:b/>
                              <w:bCs/>
                              <w:noProof/>
                              <w:color w:val="000000" w:themeColor="text1"/>
                              <w:sz w:val="44"/>
                            </w:rPr>
                            <w:t>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106"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586FEA" w:rsidRDefault="008744B4">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E722A7">
                      <w:rPr>
                        <w:b/>
                        <w:bCs/>
                        <w:noProof/>
                        <w:color w:val="000000" w:themeColor="text1"/>
                        <w:sz w:val="44"/>
                      </w:rPr>
                      <w:t>4</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FEB54D9"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D6FAF91"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063" w:rsidRDefault="00862063">
      <w:pPr>
        <w:spacing w:after="0" w:line="240" w:lineRule="auto"/>
      </w:pPr>
      <w:r>
        <w:separator/>
      </w:r>
    </w:p>
  </w:footnote>
  <w:footnote w:type="continuationSeparator" w:id="0">
    <w:p w:rsidR="00862063" w:rsidRDefault="00862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E0DAA"/>
    <w:multiLevelType w:val="hybridMultilevel"/>
    <w:tmpl w:val="C6903BA8"/>
    <w:lvl w:ilvl="0" w:tplc="279CED78">
      <w:start w:val="1"/>
      <w:numFmt w:val="decimal"/>
      <w:lvlText w:val="%1."/>
      <w:lvlJc w:val="left"/>
      <w:pPr>
        <w:ind w:left="3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BEECF0A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E8A6E1B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7BB655D0">
      <w:start w:val="1"/>
      <w:numFmt w:val="decimal"/>
      <w:lvlText w:val="%4"/>
      <w:lvlJc w:val="left"/>
      <w:pPr>
        <w:ind w:left="25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7F9875E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DD32411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85BAC28E">
      <w:start w:val="1"/>
      <w:numFmt w:val="decimal"/>
      <w:lvlText w:val="%7"/>
      <w:lvlJc w:val="left"/>
      <w:pPr>
        <w:ind w:left="46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6F5A5B5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449A1EF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1" w15:restartNumberingAfterBreak="0">
    <w:nsid w:val="3E242C95"/>
    <w:multiLevelType w:val="hybridMultilevel"/>
    <w:tmpl w:val="1E5E826C"/>
    <w:lvl w:ilvl="0" w:tplc="D3EA7598">
      <w:start w:val="1"/>
      <w:numFmt w:val="decimal"/>
      <w:lvlText w:val="%1."/>
      <w:lvlJc w:val="left"/>
      <w:pPr>
        <w:ind w:left="3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B734E54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3C90EC4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DF1E10A0">
      <w:start w:val="1"/>
      <w:numFmt w:val="decimal"/>
      <w:lvlText w:val="%4"/>
      <w:lvlJc w:val="left"/>
      <w:pPr>
        <w:ind w:left="25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4846F2A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BD6C6F6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4DCE5F00">
      <w:start w:val="1"/>
      <w:numFmt w:val="decimal"/>
      <w:lvlText w:val="%7"/>
      <w:lvlJc w:val="left"/>
      <w:pPr>
        <w:ind w:left="46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D97629C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1F44B60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2" w15:restartNumberingAfterBreak="0">
    <w:nsid w:val="3E310ECA"/>
    <w:multiLevelType w:val="hybridMultilevel"/>
    <w:tmpl w:val="D146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A04C4"/>
    <w:multiLevelType w:val="hybridMultilevel"/>
    <w:tmpl w:val="F3F2373C"/>
    <w:lvl w:ilvl="0" w:tplc="82B4C6D4">
      <w:start w:val="1"/>
      <w:numFmt w:val="decimal"/>
      <w:lvlText w:val="%1."/>
      <w:lvlJc w:val="left"/>
      <w:pPr>
        <w:ind w:left="10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5D10AAFE">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58261A9E">
      <w:start w:val="1"/>
      <w:numFmt w:val="lowerRoman"/>
      <w:lvlText w:val="%3"/>
      <w:lvlJc w:val="left"/>
      <w:pPr>
        <w:ind w:left="25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747C36F4">
      <w:start w:val="1"/>
      <w:numFmt w:val="decimal"/>
      <w:lvlText w:val="%4"/>
      <w:lvlJc w:val="left"/>
      <w:pPr>
        <w:ind w:left="32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9A72A96E">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85CA3208">
      <w:start w:val="1"/>
      <w:numFmt w:val="lowerRoman"/>
      <w:lvlText w:val="%6"/>
      <w:lvlJc w:val="left"/>
      <w:pPr>
        <w:ind w:left="46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A9C8CC66">
      <w:start w:val="1"/>
      <w:numFmt w:val="decimal"/>
      <w:lvlText w:val="%7"/>
      <w:lvlJc w:val="left"/>
      <w:pPr>
        <w:ind w:left="54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FFD2D832">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83002C1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D8"/>
    <w:rsid w:val="00066E66"/>
    <w:rsid w:val="00276EC9"/>
    <w:rsid w:val="003D61C5"/>
    <w:rsid w:val="00416733"/>
    <w:rsid w:val="0057331E"/>
    <w:rsid w:val="00586FEA"/>
    <w:rsid w:val="00862063"/>
    <w:rsid w:val="008744B4"/>
    <w:rsid w:val="008A6255"/>
    <w:rsid w:val="00956AD6"/>
    <w:rsid w:val="009B3F9A"/>
    <w:rsid w:val="00A46E93"/>
    <w:rsid w:val="00A94BB5"/>
    <w:rsid w:val="00BB737C"/>
    <w:rsid w:val="00C02B19"/>
    <w:rsid w:val="00C775D8"/>
    <w:rsid w:val="00E722A7"/>
    <w:rsid w:val="00EC01D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1BB2C"/>
  <w15:docId w15:val="{A2E6A5E8-EDA0-4531-A2F7-2EF9CEA5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uto"/>
    </w:pPr>
  </w:style>
  <w:style w:type="paragraph" w:styleId="1">
    <w:name w:val="heading 1"/>
    <w:basedOn w:val="a"/>
    <w:next w:val="a"/>
    <w:link w:val="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2">
    <w:name w:val="heading 2"/>
    <w:basedOn w:val="a"/>
    <w:next w:val="a"/>
    <w:link w:val="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3">
    <w:name w:val="heading 3"/>
    <w:basedOn w:val="a"/>
    <w:next w:val="a"/>
    <w:link w:val="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4">
    <w:name w:val="heading 4"/>
    <w:basedOn w:val="a"/>
    <w:next w:val="a"/>
    <w:link w:val="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5">
    <w:name w:val="heading 5"/>
    <w:basedOn w:val="a"/>
    <w:next w:val="a"/>
    <w:link w:val="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7">
    <w:name w:val="heading 7"/>
    <w:basedOn w:val="a"/>
    <w:next w:val="a"/>
    <w:link w:val="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Pr>
      <w:rFonts w:asciiTheme="majorHAnsi" w:eastAsiaTheme="majorEastAsia" w:hAnsiTheme="majorHAnsi" w:cstheme="majorBidi"/>
      <w:bCs/>
      <w:caps/>
      <w:color w:val="7A7A7A" w:themeColor="accent1"/>
      <w:sz w:val="28"/>
      <w:szCs w:val="28"/>
    </w:rPr>
  </w:style>
  <w:style w:type="character" w:customStyle="1" w:styleId="2Char">
    <w:name w:val="عنوان 2 Char"/>
    <w:basedOn w:val="a0"/>
    <w:link w:val="2"/>
    <w:uiPriority w:val="9"/>
    <w:semiHidden/>
    <w:rPr>
      <w:rFonts w:asciiTheme="majorHAnsi" w:eastAsiaTheme="majorEastAsia" w:hAnsiTheme="majorHAnsi" w:cstheme="majorBidi"/>
      <w:b/>
      <w:bCs/>
      <w:color w:val="7A7A7A" w:themeColor="accent1"/>
      <w:sz w:val="26"/>
      <w:szCs w:val="26"/>
    </w:rPr>
  </w:style>
  <w:style w:type="character" w:customStyle="1" w:styleId="3Char">
    <w:name w:val="عنوان 3 Char"/>
    <w:basedOn w:val="a0"/>
    <w:link w:val="3"/>
    <w:uiPriority w:val="9"/>
    <w:semiHidden/>
    <w:rPr>
      <w:rFonts w:eastAsiaTheme="majorEastAsia" w:cstheme="majorBidi"/>
      <w:b/>
      <w:bCs/>
      <w:caps/>
      <w:color w:val="D1282E" w:themeColor="text2"/>
    </w:rPr>
  </w:style>
  <w:style w:type="character" w:customStyle="1" w:styleId="4Char">
    <w:name w:val="عنوان 4 Char"/>
    <w:basedOn w:val="a0"/>
    <w:link w:val="4"/>
    <w:uiPriority w:val="9"/>
    <w:semiHidden/>
    <w:rPr>
      <w:rFonts w:asciiTheme="majorHAnsi" w:eastAsiaTheme="majorEastAsia" w:hAnsiTheme="majorHAnsi" w:cstheme="majorBidi"/>
      <w:bCs/>
      <w:i/>
      <w:iCs/>
      <w:color w:val="7A7A7A" w:themeColor="accent1"/>
    </w:rPr>
  </w:style>
  <w:style w:type="character" w:customStyle="1" w:styleId="5Char">
    <w:name w:val="عنوان 5 Char"/>
    <w:basedOn w:val="a0"/>
    <w:link w:val="5"/>
    <w:uiPriority w:val="9"/>
    <w:semiHidden/>
    <w:rPr>
      <w:rFonts w:eastAsiaTheme="majorEastAsia" w:cstheme="majorBidi"/>
      <w:b/>
      <w:color w:val="5B5B5B" w:themeColor="accent1" w:themeShade="BF"/>
    </w:rPr>
  </w:style>
  <w:style w:type="character" w:customStyle="1" w:styleId="6Char">
    <w:name w:val="عنوان 6 Char"/>
    <w:basedOn w:val="a0"/>
    <w:link w:val="6"/>
    <w:uiPriority w:val="9"/>
    <w:semiHidden/>
    <w:rPr>
      <w:rFonts w:asciiTheme="majorHAnsi" w:eastAsiaTheme="majorEastAsia" w:hAnsiTheme="majorHAnsi" w:cstheme="majorBidi"/>
      <w:i/>
      <w:iCs/>
      <w:color w:val="5B5B5B" w:themeColor="accent1" w:themeShade="BF"/>
    </w:rPr>
  </w:style>
  <w:style w:type="character" w:customStyle="1" w:styleId="7Char">
    <w:name w:val="عنوان 7 Char"/>
    <w:basedOn w:val="a0"/>
    <w:link w:val="7"/>
    <w:uiPriority w:val="9"/>
    <w:semiHidden/>
    <w:rPr>
      <w:rFonts w:eastAsiaTheme="majorEastAsia" w:cstheme="majorBidi"/>
      <w:b/>
      <w:iCs/>
      <w:color w:val="D1282E" w:themeColor="text2"/>
    </w:rPr>
  </w:style>
  <w:style w:type="character" w:customStyle="1" w:styleId="8Char">
    <w:name w:val="عنوان 8 Char"/>
    <w:basedOn w:val="a0"/>
    <w:link w:val="8"/>
    <w:uiPriority w:val="9"/>
    <w:semiHidden/>
    <w:rPr>
      <w:rFonts w:asciiTheme="majorHAnsi" w:eastAsiaTheme="majorEastAsia" w:hAnsiTheme="majorHAnsi" w:cstheme="majorBidi"/>
      <w:color w:val="7A7A7A" w:themeColor="accent1"/>
      <w:sz w:val="20"/>
      <w:szCs w:val="20"/>
    </w:rPr>
  </w:style>
  <w:style w:type="character" w:customStyle="1" w:styleId="9Char">
    <w:name w:val="عنوان 9 Char"/>
    <w:basedOn w:val="a0"/>
    <w:link w:val="9"/>
    <w:uiPriority w:val="9"/>
    <w:semiHidden/>
    <w:rPr>
      <w:rFonts w:asciiTheme="majorHAnsi" w:eastAsiaTheme="majorEastAsia" w:hAnsiTheme="majorHAnsi" w:cstheme="majorBidi"/>
      <w:i/>
      <w:iCs/>
      <w:color w:val="5B5B5B" w:themeColor="accent1" w:themeShade="BF"/>
      <w:sz w:val="20"/>
      <w:szCs w:val="20"/>
    </w:rPr>
  </w:style>
  <w:style w:type="paragraph" w:styleId="a3">
    <w:name w:val="caption"/>
    <w:basedOn w:val="a"/>
    <w:next w:val="a"/>
    <w:uiPriority w:val="35"/>
    <w:unhideWhenUsed/>
    <w:qFormat/>
    <w:pPr>
      <w:spacing w:line="240" w:lineRule="auto"/>
    </w:pPr>
    <w:rPr>
      <w:bCs/>
      <w:caps/>
      <w:color w:val="7A7A7A" w:themeColor="accent1"/>
      <w:sz w:val="18"/>
      <w:szCs w:val="18"/>
    </w:rPr>
  </w:style>
  <w:style w:type="paragraph" w:styleId="a4">
    <w:name w:val="Title"/>
    <w:basedOn w:val="a"/>
    <w:next w:val="a"/>
    <w:link w:va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Char">
    <w:name w:val="العنوان Char"/>
    <w:basedOn w:val="a0"/>
    <w:link w:val="a4"/>
    <w:uiPriority w:val="10"/>
    <w:rPr>
      <w:rFonts w:asciiTheme="majorHAnsi" w:eastAsiaTheme="majorEastAsia" w:hAnsiTheme="majorHAnsi" w:cstheme="majorBidi"/>
      <w:caps/>
      <w:color w:val="000000" w:themeColor="text1"/>
      <w:spacing w:val="-20"/>
      <w:kern w:val="28"/>
      <w:sz w:val="72"/>
      <w:szCs w:val="52"/>
    </w:rPr>
  </w:style>
  <w:style w:type="paragraph" w:styleId="a5">
    <w:name w:val="Subtitle"/>
    <w:basedOn w:val="a"/>
    <w:next w:val="a"/>
    <w:link w:val="Char0"/>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Char0">
    <w:name w:val="عنوان فرعي Char"/>
    <w:basedOn w:val="a0"/>
    <w:link w:val="a5"/>
    <w:uiPriority w:val="11"/>
    <w:rPr>
      <w:rFonts w:asciiTheme="majorHAnsi" w:eastAsiaTheme="majorEastAsia" w:hAnsiTheme="majorHAnsi" w:cstheme="majorBidi"/>
      <w:iCs/>
      <w:caps/>
      <w:color w:val="D1282E" w:themeColor="text2"/>
      <w:sz w:val="36"/>
      <w:szCs w:val="24"/>
    </w:rPr>
  </w:style>
  <w:style w:type="character" w:styleId="a6">
    <w:name w:val="Strong"/>
    <w:basedOn w:val="a0"/>
    <w:uiPriority w:val="22"/>
    <w:qFormat/>
    <w:rPr>
      <w:b/>
      <w:bCs/>
    </w:rPr>
  </w:style>
  <w:style w:type="character" w:styleId="a7">
    <w:name w:val="Emphasis"/>
    <w:basedOn w:val="a0"/>
    <w:uiPriority w:val="20"/>
    <w:qFormat/>
    <w:rPr>
      <w:i/>
      <w:iCs/>
    </w:rPr>
  </w:style>
  <w:style w:type="paragraph" w:styleId="a8">
    <w:name w:val="No Spacing"/>
    <w:link w:val="Char1"/>
    <w:uiPriority w:val="1"/>
    <w:qFormat/>
    <w:pPr>
      <w:spacing w:after="0" w:line="240" w:lineRule="auto"/>
    </w:pPr>
  </w:style>
  <w:style w:type="character" w:customStyle="1" w:styleId="Char1">
    <w:name w:val="بلا تباعد Char"/>
    <w:basedOn w:val="a0"/>
    <w:link w:val="a8"/>
    <w:uiPriority w:val="1"/>
  </w:style>
  <w:style w:type="paragraph" w:styleId="a9">
    <w:name w:val="List Paragraph"/>
    <w:basedOn w:val="a"/>
    <w:uiPriority w:val="34"/>
    <w:qFormat/>
    <w:pPr>
      <w:ind w:left="720"/>
      <w:contextualSpacing/>
    </w:pPr>
  </w:style>
  <w:style w:type="paragraph" w:styleId="aa">
    <w:name w:val="Quote"/>
    <w:basedOn w:val="a"/>
    <w:next w:val="a"/>
    <w:link w:val="Char2"/>
    <w:uiPriority w:val="29"/>
    <w:qFormat/>
    <w:pPr>
      <w:spacing w:line="360" w:lineRule="auto"/>
    </w:pPr>
    <w:rPr>
      <w:i/>
      <w:iCs/>
      <w:color w:val="7A7A7A" w:themeColor="accent1"/>
      <w:sz w:val="28"/>
    </w:rPr>
  </w:style>
  <w:style w:type="character" w:customStyle="1" w:styleId="Char2">
    <w:name w:val="اقتباس Char"/>
    <w:basedOn w:val="a0"/>
    <w:link w:val="aa"/>
    <w:uiPriority w:val="29"/>
    <w:rPr>
      <w:i/>
      <w:iCs/>
      <w:color w:val="7A7A7A" w:themeColor="accent1"/>
      <w:sz w:val="28"/>
    </w:rPr>
  </w:style>
  <w:style w:type="paragraph" w:styleId="ab">
    <w:name w:val="Intense Quote"/>
    <w:basedOn w:val="a"/>
    <w:next w:val="a"/>
    <w:link w:val="Char3"/>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har3">
    <w:name w:val="اقتباس مكثف Char"/>
    <w:basedOn w:val="a0"/>
    <w:link w:val="ab"/>
    <w:uiPriority w:val="30"/>
    <w:rPr>
      <w:b/>
      <w:bCs/>
      <w:i/>
      <w:iCs/>
      <w:color w:val="7F7F7F" w:themeColor="text1" w:themeTint="80"/>
      <w:sz w:val="26"/>
    </w:rPr>
  </w:style>
  <w:style w:type="character" w:styleId="ac">
    <w:name w:val="Subtle Emphasis"/>
    <w:basedOn w:val="a0"/>
    <w:uiPriority w:val="19"/>
    <w:qFormat/>
    <w:rPr>
      <w:i/>
      <w:iCs/>
      <w:color w:val="7A7A7A" w:themeColor="accent1"/>
    </w:rPr>
  </w:style>
  <w:style w:type="character" w:styleId="ad">
    <w:name w:val="Intense Emphasis"/>
    <w:basedOn w:val="a0"/>
    <w:uiPriority w:val="21"/>
    <w:qFormat/>
    <w:rPr>
      <w:b/>
      <w:bCs/>
      <w:i/>
      <w:iCs/>
      <w:color w:val="D1282E" w:themeColor="text2"/>
    </w:rPr>
  </w:style>
  <w:style w:type="character" w:styleId="ae">
    <w:name w:val="Subtle Reference"/>
    <w:basedOn w:val="a0"/>
    <w:uiPriority w:val="31"/>
    <w:qFormat/>
    <w:rPr>
      <w:rFonts w:asciiTheme="minorHAnsi" w:hAnsiTheme="minorHAnsi"/>
      <w:smallCaps/>
      <w:color w:val="F5C201" w:themeColor="accent2"/>
      <w:sz w:val="22"/>
      <w:u w:val="none"/>
    </w:rPr>
  </w:style>
  <w:style w:type="character" w:styleId="af">
    <w:name w:val="Intense Reference"/>
    <w:basedOn w:val="a0"/>
    <w:uiPriority w:val="32"/>
    <w:qFormat/>
    <w:rPr>
      <w:rFonts w:asciiTheme="minorHAnsi" w:hAnsiTheme="minorHAnsi"/>
      <w:b/>
      <w:bCs/>
      <w:caps/>
      <w:color w:val="F5C201" w:themeColor="accent2"/>
      <w:spacing w:val="5"/>
      <w:sz w:val="22"/>
      <w:u w:val="single"/>
    </w:rPr>
  </w:style>
  <w:style w:type="character" w:styleId="af0">
    <w:name w:val="Book Title"/>
    <w:basedOn w:val="a0"/>
    <w:uiPriority w:val="33"/>
    <w:qFormat/>
    <w:rPr>
      <w:rFonts w:asciiTheme="minorHAnsi" w:hAnsiTheme="minorHAnsi"/>
      <w:b/>
      <w:bCs/>
      <w:caps/>
      <w:color w:val="3D3D3D" w:themeColor="accent1" w:themeShade="80"/>
      <w:spacing w:val="5"/>
      <w:sz w:val="22"/>
    </w:rPr>
  </w:style>
  <w:style w:type="paragraph" w:styleId="af1">
    <w:name w:val="TOC Heading"/>
    <w:basedOn w:val="1"/>
    <w:next w:val="a"/>
    <w:uiPriority w:val="39"/>
    <w:semiHidden/>
    <w:unhideWhenUsed/>
    <w:qFormat/>
    <w:pPr>
      <w:outlineLvl w:val="9"/>
    </w:pPr>
  </w:style>
  <w:style w:type="paragraph" w:styleId="af2">
    <w:name w:val="Balloon Text"/>
    <w:basedOn w:val="a"/>
    <w:link w:val="Char4"/>
    <w:uiPriority w:val="99"/>
    <w:semiHidden/>
    <w:unhideWhenUsed/>
    <w:pPr>
      <w:spacing w:after="0" w:line="240" w:lineRule="auto"/>
    </w:pPr>
    <w:rPr>
      <w:rFonts w:ascii="Tahoma" w:hAnsi="Tahoma" w:cs="Tahoma"/>
      <w:sz w:val="16"/>
      <w:szCs w:val="16"/>
    </w:rPr>
  </w:style>
  <w:style w:type="character" w:customStyle="1" w:styleId="Char4">
    <w:name w:val="نص في بالون Char"/>
    <w:basedOn w:val="a0"/>
    <w:link w:val="af2"/>
    <w:uiPriority w:val="99"/>
    <w:semiHidden/>
    <w:rPr>
      <w:rFonts w:ascii="Tahoma" w:hAnsi="Tahoma" w:cs="Tahoma"/>
      <w:sz w:val="16"/>
      <w:szCs w:val="16"/>
    </w:rPr>
  </w:style>
  <w:style w:type="character" w:styleId="af3">
    <w:name w:val="Placeholder Text"/>
    <w:basedOn w:val="a0"/>
    <w:uiPriority w:val="99"/>
    <w:rPr>
      <w:color w:val="808080"/>
    </w:rPr>
  </w:style>
  <w:style w:type="paragraph" w:styleId="af4">
    <w:name w:val="header"/>
    <w:basedOn w:val="a"/>
    <w:link w:val="Char5"/>
    <w:uiPriority w:val="99"/>
    <w:unhideWhenUsed/>
    <w:pPr>
      <w:tabs>
        <w:tab w:val="center" w:pos="4680"/>
        <w:tab w:val="right" w:pos="9360"/>
      </w:tabs>
      <w:spacing w:after="0" w:line="240" w:lineRule="auto"/>
    </w:pPr>
    <w:rPr>
      <w:lang w:eastAsia="ja-JP"/>
    </w:rPr>
  </w:style>
  <w:style w:type="character" w:customStyle="1" w:styleId="Char5">
    <w:name w:val="رأس الصفحة Char"/>
    <w:basedOn w:val="a0"/>
    <w:link w:val="af4"/>
    <w:uiPriority w:val="99"/>
    <w:rPr>
      <w:lang w:eastAsia="ja-JP"/>
    </w:rPr>
  </w:style>
  <w:style w:type="paragraph" w:styleId="af5">
    <w:name w:val="footer"/>
    <w:basedOn w:val="a"/>
    <w:link w:val="Char6"/>
    <w:uiPriority w:val="99"/>
    <w:unhideWhenUsed/>
    <w:pPr>
      <w:tabs>
        <w:tab w:val="center" w:pos="4680"/>
        <w:tab w:val="right" w:pos="9360"/>
      </w:tabs>
      <w:spacing w:after="0" w:line="240" w:lineRule="auto"/>
    </w:pPr>
  </w:style>
  <w:style w:type="character" w:customStyle="1" w:styleId="Char6">
    <w:name w:val="تذييل الصفحة Char"/>
    <w:basedOn w:val="a0"/>
    <w:link w:val="af5"/>
    <w:uiPriority w:val="99"/>
  </w:style>
  <w:style w:type="paragraph" w:styleId="af6">
    <w:name w:val="Normal (Web)"/>
    <w:basedOn w:val="a"/>
    <w:uiPriority w:val="99"/>
    <w:semiHidden/>
    <w:unhideWhenUsed/>
    <w:rsid w:val="00C02B19"/>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C02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C02B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23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eg"/><Relationship Id="rId39" Type="http://schemas.openxmlformats.org/officeDocument/2006/relationships/image" Target="media/image22.png"/><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image" Target="media/image43.png"/><Relationship Id="rId55" Type="http://schemas.openxmlformats.org/officeDocument/2006/relationships/image" Target="media/image48.jpeg"/><Relationship Id="rId63" Type="http://schemas.openxmlformats.org/officeDocument/2006/relationships/image" Target="media/image56.jpe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17.jpeg"/><Relationship Id="rId37" Type="http://schemas.openxmlformats.org/officeDocument/2006/relationships/image" Target="media/image30.png"/><Relationship Id="rId40" Type="http://schemas.openxmlformats.org/officeDocument/2006/relationships/image" Target="media/image25.png"/><Relationship Id="rId45" Type="http://schemas.openxmlformats.org/officeDocument/2006/relationships/image" Target="media/image27.jpeg"/><Relationship Id="rId53" Type="http://schemas.openxmlformats.org/officeDocument/2006/relationships/image" Target="media/image32.jpe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6.jpeg"/><Relationship Id="rId28" Type="http://schemas.openxmlformats.org/officeDocument/2006/relationships/image" Target="media/image16.png"/><Relationship Id="rId36" Type="http://schemas.openxmlformats.org/officeDocument/2006/relationships/image" Target="media/image29.png"/><Relationship Id="rId49" Type="http://schemas.openxmlformats.org/officeDocument/2006/relationships/image" Target="media/image29.jpeg"/><Relationship Id="rId57" Type="http://schemas.openxmlformats.org/officeDocument/2006/relationships/image" Target="media/image35.jpeg"/><Relationship Id="rId61" Type="http://schemas.openxmlformats.org/officeDocument/2006/relationships/image" Target="media/image38.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26.png"/><Relationship Id="rId52" Type="http://schemas.openxmlformats.org/officeDocument/2006/relationships/image" Target="media/image31.png"/><Relationship Id="rId60" Type="http://schemas.openxmlformats.org/officeDocument/2006/relationships/image" Target="media/image37.png"/><Relationship Id="rId65" Type="http://schemas.openxmlformats.org/officeDocument/2006/relationships/image" Target="media/image4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png"/><Relationship Id="rId48" Type="http://schemas.openxmlformats.org/officeDocument/2006/relationships/image" Target="media/image28.png"/><Relationship Id="rId56" Type="http://schemas.openxmlformats.org/officeDocument/2006/relationships/image" Target="media/image33.png"/><Relationship Id="rId64" Type="http://schemas.openxmlformats.org/officeDocument/2006/relationships/image" Target="media/image40.png"/><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4.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19.png"/><Relationship Id="rId38" Type="http://schemas.openxmlformats.org/officeDocument/2006/relationships/image" Target="media/image21.jpeg"/><Relationship Id="rId46" Type="http://schemas.openxmlformats.org/officeDocument/2006/relationships/image" Target="media/image39.png"/><Relationship Id="rId59" Type="http://schemas.openxmlformats.org/officeDocument/2006/relationships/image" Target="media/image52.jpeg"/><Relationship Id="rId67" Type="http://schemas.openxmlformats.org/officeDocument/2006/relationships/image" Target="media/image60.jpeg"/><Relationship Id="rId20" Type="http://schemas.openxmlformats.org/officeDocument/2006/relationships/image" Target="media/image9.jpe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25\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8A534-FB66-4D89-8467-3320A3194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1</TotalTime>
  <Pages>1</Pages>
  <Words>1032</Words>
  <Characters>5884</Characters>
  <Application>Microsoft Office Word</Application>
  <DocSecurity>0</DocSecurity>
  <Lines>49</Lines>
  <Paragraphs>13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{Clipping and Clamping Circuits</vt:lpstr>
      <vt:lpstr>{Clipping and Clamping Circuits</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{Clipping and Clamping Circuits</dc:title>
  <dc:subject/>
  <dc:creator>Osama</dc:creator>
  <cp:keywords/>
  <dc:description/>
  <cp:lastModifiedBy>K</cp:lastModifiedBy>
  <cp:revision>4</cp:revision>
  <dcterms:created xsi:type="dcterms:W3CDTF">2021-02-06T14:28:00Z</dcterms:created>
  <dcterms:modified xsi:type="dcterms:W3CDTF">2021-02-16T08:34:00Z</dcterms:modified>
</cp:coreProperties>
</file>